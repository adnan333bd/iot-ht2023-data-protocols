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9975E" w14:textId="77777777" w:rsidR="00222437" w:rsidRPr="00883298" w:rsidRDefault="00883298" w:rsidP="00097598">
      <w:pPr>
        <w:pStyle w:val="Titleofthesis"/>
        <w:rPr>
          <w:lang w:val="en-US"/>
        </w:rPr>
      </w:pPr>
      <w:r w:rsidRPr="00883298">
        <w:rPr>
          <w:lang w:val="en-US"/>
        </w:rPr>
        <w:t>Thesis title</w:t>
      </w:r>
    </w:p>
    <w:p w14:paraId="6600B482" w14:textId="77777777" w:rsidR="00793B8F" w:rsidRPr="00655315" w:rsidRDefault="00883298" w:rsidP="00AD27A4">
      <w:pPr>
        <w:pStyle w:val="Subtitlefrontpage"/>
        <w:rPr>
          <w:lang w:val="en-US"/>
        </w:rPr>
      </w:pPr>
      <w:r w:rsidRPr="00655315">
        <w:rPr>
          <w:lang w:val="en-US"/>
        </w:rPr>
        <w:t>Subtitle if any</w:t>
      </w:r>
    </w:p>
    <w:p w14:paraId="4419C461" w14:textId="77777777" w:rsidR="007A723F" w:rsidRPr="00883298" w:rsidRDefault="00883298" w:rsidP="007F511E">
      <w:pPr>
        <w:pStyle w:val="Subtitlefrontpage"/>
        <w:rPr>
          <w:lang w:val="en-US"/>
        </w:rPr>
      </w:pPr>
      <w:r w:rsidRPr="00FA2065">
        <w:rPr>
          <w:lang w:val="en-US"/>
        </w:rPr>
        <w:t>Author’s</w:t>
      </w:r>
      <w:r w:rsidRPr="00883298">
        <w:rPr>
          <w:lang w:val="en-US"/>
        </w:rPr>
        <w:t xml:space="preserve"> name</w:t>
      </w:r>
    </w:p>
    <w:p w14:paraId="2B8F9F52" w14:textId="044D2DB2" w:rsidR="007A723F" w:rsidRPr="00883298" w:rsidRDefault="002674DA" w:rsidP="00110AD4">
      <w:pPr>
        <w:rPr>
          <w:rFonts w:ascii="Verdana" w:hAnsi="Verdana"/>
          <w:color w:val="17365D" w:themeColor="text2" w:themeShade="BF"/>
          <w:sz w:val="28"/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64384" behindDoc="0" locked="0" layoutInCell="1" allowOverlap="1" wp14:anchorId="40E4CF9C" wp14:editId="12E29916">
            <wp:simplePos x="0" y="0"/>
            <wp:positionH relativeFrom="column">
              <wp:posOffset>4027170</wp:posOffset>
            </wp:positionH>
            <wp:positionV relativeFrom="margin">
              <wp:posOffset>7583170</wp:posOffset>
            </wp:positionV>
            <wp:extent cx="1724025" cy="1352550"/>
            <wp:effectExtent l="0" t="0" r="952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1BF7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938DD" wp14:editId="1FDEC73B">
                <wp:simplePos x="0" y="0"/>
                <wp:positionH relativeFrom="column">
                  <wp:align>left</wp:align>
                </wp:positionH>
                <wp:positionV relativeFrom="margin">
                  <wp:align>bottom</wp:align>
                </wp:positionV>
                <wp:extent cx="3719830" cy="2019935"/>
                <wp:effectExtent l="4445" t="0" r="0" b="0"/>
                <wp:wrapSquare wrapText="bothSides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830" cy="201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D2CCF" w14:textId="77777777" w:rsidR="00E84E87" w:rsidRPr="00D3556A" w:rsidRDefault="00E84E87" w:rsidP="004F30C5">
                            <w:pPr>
                              <w:pStyle w:val="Frontpagetext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3556A"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 xml:space="preserve">Department of Computer 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br/>
                            </w:r>
                            <w:r w:rsidRPr="00D3556A"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and Systems Sciences</w:t>
                            </w:r>
                          </w:p>
                          <w:p w14:paraId="538CC8FB" w14:textId="77777777" w:rsidR="00E84E87" w:rsidRPr="00A03F44" w:rsidRDefault="00E84E87" w:rsidP="00037FAA">
                            <w:pPr>
                              <w:pStyle w:val="TextBox"/>
                              <w:rPr>
                                <w:lang w:val="en-US"/>
                              </w:rPr>
                            </w:pPr>
                            <w:r w:rsidRPr="00A03F44">
                              <w:rPr>
                                <w:lang w:val="en-US"/>
                              </w:rPr>
                              <w:t xml:space="preserve">Degree </w:t>
                            </w:r>
                            <w:r>
                              <w:rPr>
                                <w:lang w:val="en-US"/>
                              </w:rPr>
                              <w:t>project X</w:t>
                            </w:r>
                            <w:r w:rsidRPr="00A03F44">
                              <w:rPr>
                                <w:lang w:val="en-US"/>
                              </w:rPr>
                              <w:t>X HE credits</w:t>
                            </w:r>
                          </w:p>
                          <w:p w14:paraId="5B071F79" w14:textId="77777777" w:rsidR="00E84E87" w:rsidRPr="004F30C5" w:rsidRDefault="00E84E87" w:rsidP="00804337">
                            <w:pPr>
                              <w:pStyle w:val="TextBox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and Systems Sciences</w:t>
                            </w:r>
                          </w:p>
                          <w:p w14:paraId="3B4F3A14" w14:textId="77777777" w:rsidR="00E84E87" w:rsidRPr="004F30C5" w:rsidRDefault="00E84E87" w:rsidP="00037FAA">
                            <w:pPr>
                              <w:pStyle w:val="TextBox"/>
                              <w:rPr>
                                <w:lang w:val="en-US"/>
                              </w:rPr>
                            </w:pPr>
                            <w:r w:rsidRPr="004F30C5">
                              <w:rPr>
                                <w:lang w:val="en-US"/>
                              </w:rPr>
                              <w:t>Degree project at the bachelor/master</w:t>
                            </w:r>
                            <w:r>
                              <w:rPr>
                                <w:lang w:val="en-US"/>
                              </w:rPr>
                              <w:t xml:space="preserve"> level</w:t>
                            </w:r>
                          </w:p>
                          <w:p w14:paraId="6973D1ED" w14:textId="77777777" w:rsidR="00E84E87" w:rsidRPr="004F30C5" w:rsidRDefault="00E84E87" w:rsidP="00037FAA">
                            <w:pPr>
                              <w:pStyle w:val="TextBox"/>
                              <w:rPr>
                                <w:lang w:val="en-US"/>
                              </w:rPr>
                            </w:pPr>
                            <w:r w:rsidRPr="004F30C5">
                              <w:rPr>
                                <w:lang w:val="en-US"/>
                              </w:rPr>
                              <w:t>Autumn/Spring term 20XX</w:t>
                            </w:r>
                          </w:p>
                          <w:p w14:paraId="6A2518CF" w14:textId="70F464A6" w:rsidR="00E84E87" w:rsidRPr="00C04365" w:rsidRDefault="00E84E87" w:rsidP="00037FAA">
                            <w:pPr>
                              <w:pStyle w:val="TextBox"/>
                              <w:rPr>
                                <w:lang w:val="en-US"/>
                              </w:rPr>
                            </w:pPr>
                            <w:r w:rsidRPr="00C04365">
                              <w:rPr>
                                <w:lang w:val="en-US"/>
                              </w:rPr>
                              <w:t>Supervisor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C04365"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2C35A700" w14:textId="77777777" w:rsidR="00E84E87" w:rsidRPr="00883298" w:rsidRDefault="00E84E87" w:rsidP="00037FAA">
                            <w:pPr>
                              <w:pStyle w:val="TextBox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Swedish</w:t>
                            </w:r>
                            <w:r w:rsidRPr="002351CA">
                              <w:rPr>
                                <w:lang w:val="en-US"/>
                              </w:rPr>
                              <w:t xml:space="preserve"> t</w:t>
                            </w:r>
                            <w:r w:rsidRPr="00883298">
                              <w:rPr>
                                <w:lang w:val="en-US"/>
                              </w:rPr>
                              <w:t>itle: XXX</w:t>
                            </w:r>
                            <w:r>
                              <w:rPr>
                                <w:lang w:val="en-US"/>
                              </w:rPr>
                              <w:t xml:space="preserve"> – not mandatory</w:t>
                            </w:r>
                          </w:p>
                        </w:txbxContent>
                      </wps:txbx>
                      <wps:bodyPr rot="0" vert="horz" wrap="square" lIns="91440" tIns="45720" rIns="9144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938D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292.9pt;height:159.0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bottom;mso-position-vertical-relative:margin;mso-width-percent:0;mso-height-percent:0;mso-width-relative:margin;mso-height-relative:margin;v-text-anchor:bottom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" filled="f" stroked="f">
                <v:textbox inset=",,,0">
                  <w:txbxContent>
                    <w:p w14:paraId="2A5D2CCF" w14:textId="77777777" w:rsidR="00E84E87" w:rsidRPr="00D3556A" w:rsidRDefault="00E84E87" w:rsidP="004F30C5">
                      <w:pPr>
                        <w:pStyle w:val="Frontpagetext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D3556A">
                        <w:rPr>
                          <w:noProof/>
                          <w:sz w:val="28"/>
                          <w:szCs w:val="28"/>
                          <w:lang w:val="en-GB"/>
                        </w:rPr>
                        <w:t xml:space="preserve">Department of Computer </w:t>
                      </w:r>
                      <w:r>
                        <w:rPr>
                          <w:noProof/>
                          <w:sz w:val="28"/>
                          <w:szCs w:val="28"/>
                          <w:lang w:val="en-GB"/>
                        </w:rPr>
                        <w:br/>
                      </w:r>
                      <w:r w:rsidRPr="00D3556A">
                        <w:rPr>
                          <w:noProof/>
                          <w:sz w:val="28"/>
                          <w:szCs w:val="28"/>
                          <w:lang w:val="en-GB"/>
                        </w:rPr>
                        <w:t>and Systems Sciences</w:t>
                      </w:r>
                    </w:p>
                    <w:p w14:paraId="538CC8FB" w14:textId="77777777" w:rsidR="00E84E87" w:rsidRPr="00A03F44" w:rsidRDefault="00E84E87" w:rsidP="00037FAA">
                      <w:pPr>
                        <w:pStyle w:val="TextBox"/>
                        <w:rPr>
                          <w:lang w:val="en-US"/>
                        </w:rPr>
                      </w:pPr>
                      <w:r w:rsidRPr="00A03F44">
                        <w:rPr>
                          <w:lang w:val="en-US"/>
                        </w:rPr>
                        <w:t xml:space="preserve">Degree </w:t>
                      </w:r>
                      <w:r>
                        <w:rPr>
                          <w:lang w:val="en-US"/>
                        </w:rPr>
                        <w:t>project X</w:t>
                      </w:r>
                      <w:r w:rsidRPr="00A03F44">
                        <w:rPr>
                          <w:lang w:val="en-US"/>
                        </w:rPr>
                        <w:t>X HE credits</w:t>
                      </w:r>
                    </w:p>
                    <w:p w14:paraId="5B071F79" w14:textId="77777777" w:rsidR="00E84E87" w:rsidRPr="004F30C5" w:rsidRDefault="00E84E87" w:rsidP="00804337">
                      <w:pPr>
                        <w:pStyle w:val="TextBox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and Systems Sciences</w:t>
                      </w:r>
                    </w:p>
                    <w:p w14:paraId="3B4F3A14" w14:textId="77777777" w:rsidR="00E84E87" w:rsidRPr="004F30C5" w:rsidRDefault="00E84E87" w:rsidP="00037FAA">
                      <w:pPr>
                        <w:pStyle w:val="TextBox"/>
                        <w:rPr>
                          <w:lang w:val="en-US"/>
                        </w:rPr>
                      </w:pPr>
                      <w:r w:rsidRPr="004F30C5">
                        <w:rPr>
                          <w:lang w:val="en-US"/>
                        </w:rPr>
                        <w:t>Degree project at the bachelor/master</w:t>
                      </w:r>
                      <w:r>
                        <w:rPr>
                          <w:lang w:val="en-US"/>
                        </w:rPr>
                        <w:t xml:space="preserve"> level</w:t>
                      </w:r>
                    </w:p>
                    <w:p w14:paraId="6973D1ED" w14:textId="77777777" w:rsidR="00E84E87" w:rsidRPr="004F30C5" w:rsidRDefault="00E84E87" w:rsidP="00037FAA">
                      <w:pPr>
                        <w:pStyle w:val="TextBox"/>
                        <w:rPr>
                          <w:lang w:val="en-US"/>
                        </w:rPr>
                      </w:pPr>
                      <w:r w:rsidRPr="004F30C5">
                        <w:rPr>
                          <w:lang w:val="en-US"/>
                        </w:rPr>
                        <w:t>Autumn/Spring term 20XX</w:t>
                      </w:r>
                    </w:p>
                    <w:p w14:paraId="6A2518CF" w14:textId="70F464A6" w:rsidR="00E84E87" w:rsidRPr="00C04365" w:rsidRDefault="00E84E87" w:rsidP="00037FAA">
                      <w:pPr>
                        <w:pStyle w:val="TextBox"/>
                        <w:rPr>
                          <w:lang w:val="en-US"/>
                        </w:rPr>
                      </w:pPr>
                      <w:r w:rsidRPr="00C04365">
                        <w:rPr>
                          <w:lang w:val="en-US"/>
                        </w:rPr>
                        <w:t>Supervisor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C04365">
                        <w:rPr>
                          <w:lang w:val="en-US"/>
                        </w:rPr>
                        <w:t>Name</w:t>
                      </w:r>
                    </w:p>
                    <w:p w14:paraId="2C35A700" w14:textId="77777777" w:rsidR="00E84E87" w:rsidRPr="00883298" w:rsidRDefault="00E84E87" w:rsidP="00037FAA">
                      <w:pPr>
                        <w:pStyle w:val="TextBox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Swedish</w:t>
                      </w:r>
                      <w:r w:rsidRPr="002351CA">
                        <w:rPr>
                          <w:lang w:val="en-US"/>
                        </w:rPr>
                        <w:t xml:space="preserve"> t</w:t>
                      </w:r>
                      <w:r w:rsidRPr="00883298">
                        <w:rPr>
                          <w:lang w:val="en-US"/>
                        </w:rPr>
                        <w:t>itle: XXX</w:t>
                      </w:r>
                      <w:r>
                        <w:rPr>
                          <w:lang w:val="en-US"/>
                        </w:rPr>
                        <w:t xml:space="preserve"> – not mandatory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7A723F" w:rsidRPr="00883298">
        <w:rPr>
          <w:lang w:val="en-US"/>
        </w:rPr>
        <w:br w:type="page"/>
      </w:r>
      <w:bookmarkStart w:id="0" w:name="_GoBack"/>
      <w:bookmarkEnd w:id="0"/>
    </w:p>
    <w:p w14:paraId="3FDFDDB6" w14:textId="77777777" w:rsidR="00902121" w:rsidRDefault="00902121">
      <w:pPr>
        <w:spacing w:after="200" w:line="0" w:lineRule="auto"/>
        <w:rPr>
          <w:rFonts w:ascii="Verdana" w:hAnsi="Verdana"/>
          <w:color w:val="000000" w:themeColor="text1"/>
          <w:sz w:val="52"/>
          <w:lang w:val="en-US"/>
        </w:rPr>
      </w:pPr>
      <w:r>
        <w:rPr>
          <w:lang w:val="en-US"/>
        </w:rPr>
        <w:lastRenderedPageBreak/>
        <w:br w:type="page"/>
      </w:r>
    </w:p>
    <w:p w14:paraId="0A496F8E" w14:textId="77777777" w:rsidR="004025FD" w:rsidRPr="004F30C5" w:rsidRDefault="00883298" w:rsidP="004025FD">
      <w:pPr>
        <w:pStyle w:val="Abstract"/>
        <w:rPr>
          <w:lang w:val="en-US"/>
        </w:rPr>
      </w:pPr>
      <w:r w:rsidRPr="00980E80">
        <w:rPr>
          <w:szCs w:val="52"/>
          <w:lang w:val="en-US"/>
        </w:rPr>
        <w:lastRenderedPageBreak/>
        <w:t>Abstract</w:t>
      </w:r>
    </w:p>
    <w:p w14:paraId="3E49454C" w14:textId="77777777" w:rsidR="00883298" w:rsidRPr="004F30C5" w:rsidRDefault="00883298" w:rsidP="00C67DFA">
      <w:pPr>
        <w:pStyle w:val="BodyText"/>
        <w:rPr>
          <w:lang w:val="en-US"/>
        </w:rPr>
      </w:pPr>
      <w:r w:rsidRPr="004F30C5">
        <w:rPr>
          <w:lang w:val="en-US"/>
        </w:rPr>
        <w:t xml:space="preserve">The abstract and the keywords should </w:t>
      </w:r>
      <w:r w:rsidR="000B1BC3" w:rsidRPr="004F30C5">
        <w:rPr>
          <w:lang w:val="en-US"/>
        </w:rPr>
        <w:t>not</w:t>
      </w:r>
      <w:r w:rsidR="00920401">
        <w:rPr>
          <w:lang w:val="en-US"/>
        </w:rPr>
        <w:t xml:space="preserve"> exceed the limit of this page</w:t>
      </w:r>
    </w:p>
    <w:p w14:paraId="1BF43C9E" w14:textId="77777777" w:rsidR="00920401" w:rsidRDefault="00920401" w:rsidP="00AE5038">
      <w:pPr>
        <w:pStyle w:val="BodyText"/>
        <w:rPr>
          <w:lang w:val="en-US"/>
        </w:rPr>
      </w:pPr>
    </w:p>
    <w:p w14:paraId="03C6423C" w14:textId="77777777" w:rsidR="00920401" w:rsidRDefault="00920401" w:rsidP="00AE5038">
      <w:pPr>
        <w:pStyle w:val="BodyText"/>
        <w:rPr>
          <w:lang w:val="en-US"/>
        </w:rPr>
      </w:pPr>
    </w:p>
    <w:p w14:paraId="67E79A30" w14:textId="77777777" w:rsidR="008F3237" w:rsidRDefault="00920401" w:rsidP="00AE5038">
      <w:pPr>
        <w:pStyle w:val="BodyText"/>
        <w:rPr>
          <w:lang w:val="en-US"/>
        </w:rPr>
      </w:pPr>
      <w:r w:rsidRPr="00920401">
        <w:rPr>
          <w:i/>
          <w:lang w:val="en-US"/>
        </w:rPr>
        <w:t xml:space="preserve">Keywords: </w:t>
      </w:r>
      <w:r w:rsidR="00883298" w:rsidRPr="000B1BC3">
        <w:rPr>
          <w:lang w:val="en-US"/>
        </w:rPr>
        <w:t>Keywords should be written in order of relevance</w:t>
      </w:r>
    </w:p>
    <w:p w14:paraId="3B130B97" w14:textId="77777777" w:rsidR="008F3237" w:rsidRDefault="008F3237">
      <w:pPr>
        <w:spacing w:after="200" w:line="0" w:lineRule="auto"/>
        <w:rPr>
          <w:rFonts w:eastAsia="Times New Roman" w:cs="Times New Roman"/>
          <w:szCs w:val="24"/>
          <w:lang w:val="en-US" w:eastAsia="sv-SE"/>
        </w:rPr>
      </w:pPr>
      <w:r>
        <w:rPr>
          <w:lang w:val="en-US"/>
        </w:rPr>
        <w:br w:type="page"/>
      </w:r>
    </w:p>
    <w:p w14:paraId="64B065C3" w14:textId="77777777" w:rsidR="00920401" w:rsidRPr="004F30C5" w:rsidRDefault="00920401" w:rsidP="00920401">
      <w:pPr>
        <w:pStyle w:val="Abstract"/>
        <w:rPr>
          <w:lang w:val="en-US"/>
        </w:rPr>
      </w:pPr>
      <w:r w:rsidRPr="00980E80">
        <w:rPr>
          <w:szCs w:val="52"/>
          <w:lang w:val="en-US"/>
        </w:rPr>
        <w:lastRenderedPageBreak/>
        <w:t>Synopsis</w:t>
      </w:r>
    </w:p>
    <w:p w14:paraId="5E3CD5BC" w14:textId="77777777" w:rsidR="00920401" w:rsidRDefault="00920401" w:rsidP="00920401">
      <w:pPr>
        <w:pStyle w:val="BodyText"/>
        <w:rPr>
          <w:rFonts w:ascii="Verdana" w:hAnsi="Verdana"/>
          <w:sz w:val="28"/>
          <w:szCs w:val="28"/>
          <w:lang w:val="en-US"/>
        </w:rPr>
      </w:pPr>
      <w:r w:rsidRPr="00920401">
        <w:rPr>
          <w:rFonts w:ascii="Verdana" w:hAnsi="Verdana"/>
          <w:sz w:val="24"/>
          <w:lang w:val="en-US"/>
        </w:rPr>
        <w:t>Background</w:t>
      </w:r>
    </w:p>
    <w:p w14:paraId="5EE07CB7" w14:textId="77777777" w:rsidR="00920401" w:rsidRPr="00920401" w:rsidRDefault="00920401" w:rsidP="00920401">
      <w:pPr>
        <w:rPr>
          <w:lang w:val="en-US"/>
        </w:rPr>
      </w:pPr>
      <w:r>
        <w:rPr>
          <w:lang w:val="en-US"/>
        </w:rPr>
        <w:t>Some text here</w:t>
      </w:r>
    </w:p>
    <w:p w14:paraId="651D5624" w14:textId="77777777" w:rsidR="00920401" w:rsidRDefault="00920401" w:rsidP="00920401">
      <w:pPr>
        <w:pStyle w:val="BodyText"/>
        <w:rPr>
          <w:lang w:val="en-US"/>
        </w:rPr>
      </w:pPr>
    </w:p>
    <w:p w14:paraId="317E7EDE" w14:textId="77777777" w:rsidR="00980E80" w:rsidRDefault="00980E80" w:rsidP="00980E80">
      <w:pPr>
        <w:pStyle w:val="BodyText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4"/>
          <w:lang w:val="en-US"/>
        </w:rPr>
        <w:t>Problem</w:t>
      </w:r>
    </w:p>
    <w:p w14:paraId="5CD5D1AE" w14:textId="77777777" w:rsidR="00980E80" w:rsidRPr="00920401" w:rsidRDefault="00980E80" w:rsidP="00980E80">
      <w:pPr>
        <w:rPr>
          <w:lang w:val="en-US"/>
        </w:rPr>
      </w:pPr>
      <w:r>
        <w:rPr>
          <w:lang w:val="en-US"/>
        </w:rPr>
        <w:t>Some text here</w:t>
      </w:r>
    </w:p>
    <w:p w14:paraId="11D9E18C" w14:textId="77777777" w:rsidR="00AC157A" w:rsidRDefault="00AC157A" w:rsidP="00AC157A">
      <w:pPr>
        <w:pStyle w:val="BodyText"/>
        <w:rPr>
          <w:rFonts w:ascii="Verdana" w:hAnsi="Verdana"/>
          <w:sz w:val="24"/>
          <w:lang w:val="en-US"/>
        </w:rPr>
      </w:pPr>
    </w:p>
    <w:p w14:paraId="6EAE6976" w14:textId="77777777" w:rsidR="00AC157A" w:rsidRDefault="00AC157A" w:rsidP="00AC157A">
      <w:pPr>
        <w:pStyle w:val="BodyText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4"/>
          <w:lang w:val="en-US"/>
        </w:rPr>
        <w:t>Research Question</w:t>
      </w:r>
    </w:p>
    <w:p w14:paraId="3410B726" w14:textId="77777777" w:rsidR="00AC157A" w:rsidRPr="00920401" w:rsidRDefault="00AC157A" w:rsidP="00AC157A">
      <w:pPr>
        <w:rPr>
          <w:lang w:val="en-US"/>
        </w:rPr>
      </w:pPr>
      <w:r>
        <w:rPr>
          <w:lang w:val="en-US"/>
        </w:rPr>
        <w:t>Some text here</w:t>
      </w:r>
    </w:p>
    <w:p w14:paraId="004EFA36" w14:textId="77777777" w:rsidR="00980E80" w:rsidRDefault="00980E80" w:rsidP="00920401">
      <w:pPr>
        <w:pStyle w:val="BodyText"/>
        <w:rPr>
          <w:lang w:val="en-US"/>
        </w:rPr>
      </w:pPr>
    </w:p>
    <w:p w14:paraId="70E18F14" w14:textId="77777777" w:rsidR="00980E80" w:rsidRDefault="00980E80" w:rsidP="00980E80">
      <w:pPr>
        <w:pStyle w:val="BodyText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4"/>
          <w:lang w:val="en-US"/>
        </w:rPr>
        <w:t>Method</w:t>
      </w:r>
    </w:p>
    <w:p w14:paraId="183AEB94" w14:textId="77777777" w:rsidR="00980E80" w:rsidRPr="00920401" w:rsidRDefault="00980E80" w:rsidP="00980E80">
      <w:pPr>
        <w:rPr>
          <w:lang w:val="en-US"/>
        </w:rPr>
      </w:pPr>
      <w:r>
        <w:rPr>
          <w:lang w:val="en-US"/>
        </w:rPr>
        <w:t>Some text here</w:t>
      </w:r>
    </w:p>
    <w:p w14:paraId="276C51A0" w14:textId="77777777" w:rsidR="00980E80" w:rsidRDefault="00980E80" w:rsidP="00920401">
      <w:pPr>
        <w:pStyle w:val="BodyText"/>
        <w:rPr>
          <w:lang w:val="en-US"/>
        </w:rPr>
      </w:pPr>
    </w:p>
    <w:p w14:paraId="01843E32" w14:textId="77777777" w:rsidR="00980E80" w:rsidRDefault="00980E80" w:rsidP="00980E80">
      <w:pPr>
        <w:pStyle w:val="BodyText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4"/>
          <w:lang w:val="en-US"/>
        </w:rPr>
        <w:t>Result</w:t>
      </w:r>
    </w:p>
    <w:p w14:paraId="4952BA30" w14:textId="77777777" w:rsidR="00980E80" w:rsidRPr="00920401" w:rsidRDefault="00980E80" w:rsidP="00980E80">
      <w:pPr>
        <w:rPr>
          <w:lang w:val="en-US"/>
        </w:rPr>
      </w:pPr>
      <w:r>
        <w:rPr>
          <w:lang w:val="en-US"/>
        </w:rPr>
        <w:t>Some text here</w:t>
      </w:r>
    </w:p>
    <w:p w14:paraId="05BD9BDC" w14:textId="77777777" w:rsidR="00980E80" w:rsidRDefault="00980E80" w:rsidP="00920401">
      <w:pPr>
        <w:pStyle w:val="BodyText"/>
        <w:rPr>
          <w:lang w:val="en-US"/>
        </w:rPr>
      </w:pPr>
    </w:p>
    <w:p w14:paraId="5610EC63" w14:textId="77777777" w:rsidR="00980E80" w:rsidRDefault="00980E80" w:rsidP="00980E80">
      <w:pPr>
        <w:pStyle w:val="BodyText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4"/>
          <w:lang w:val="en-US"/>
        </w:rPr>
        <w:t>Discussion</w:t>
      </w:r>
    </w:p>
    <w:p w14:paraId="624964E9" w14:textId="77777777" w:rsidR="00980E80" w:rsidRPr="00920401" w:rsidRDefault="00980E80" w:rsidP="00980E80">
      <w:pPr>
        <w:rPr>
          <w:lang w:val="en-US"/>
        </w:rPr>
      </w:pPr>
      <w:r>
        <w:rPr>
          <w:lang w:val="en-US"/>
        </w:rPr>
        <w:t>Some text here</w:t>
      </w:r>
    </w:p>
    <w:p w14:paraId="34B11B68" w14:textId="77777777" w:rsidR="00980E80" w:rsidRPr="004F30C5" w:rsidRDefault="00980E80" w:rsidP="00920401">
      <w:pPr>
        <w:pStyle w:val="BodyText"/>
        <w:rPr>
          <w:lang w:val="en-US"/>
        </w:rPr>
      </w:pPr>
    </w:p>
    <w:p w14:paraId="097539AE" w14:textId="77777777" w:rsidR="00980E80" w:rsidRDefault="00980E80">
      <w:pPr>
        <w:spacing w:after="200" w:line="0" w:lineRule="auto"/>
        <w:rPr>
          <w:lang w:val="en-US"/>
        </w:rPr>
      </w:pPr>
    </w:p>
    <w:p w14:paraId="713273F7" w14:textId="77777777" w:rsidR="00980E80" w:rsidRDefault="00920401" w:rsidP="00980E80">
      <w:pPr>
        <w:pStyle w:val="Abstract"/>
        <w:rPr>
          <w:szCs w:val="52"/>
          <w:lang w:val="en-US"/>
        </w:rPr>
      </w:pPr>
      <w:r>
        <w:rPr>
          <w:lang w:val="en-US"/>
        </w:rPr>
        <w:br w:type="page"/>
      </w:r>
      <w:r w:rsidR="00980E80">
        <w:rPr>
          <w:szCs w:val="52"/>
          <w:lang w:val="en-US"/>
        </w:rPr>
        <w:lastRenderedPageBreak/>
        <w:t>Acknowledgement</w:t>
      </w:r>
    </w:p>
    <w:p w14:paraId="3797CDEE" w14:textId="77777777" w:rsidR="0035702F" w:rsidRDefault="0035702F">
      <w:pPr>
        <w:spacing w:after="200" w:line="0" w:lineRule="auto"/>
        <w:rPr>
          <w:rFonts w:ascii="Verdana" w:hAnsi="Verdana"/>
          <w:sz w:val="52"/>
          <w:lang w:val="en-US"/>
        </w:rPr>
      </w:pPr>
      <w:r>
        <w:rPr>
          <w:lang w:val="en-US"/>
        </w:rPr>
        <w:br w:type="page"/>
      </w:r>
    </w:p>
    <w:p w14:paraId="55C3FF66" w14:textId="77777777" w:rsidR="0035702F" w:rsidRDefault="0035702F" w:rsidP="00F01601">
      <w:pPr>
        <w:pStyle w:val="Tableofcontent"/>
        <w:rPr>
          <w:lang w:val="en-US"/>
        </w:rPr>
        <w:sectPr w:rsidR="0035702F" w:rsidSect="00785142">
          <w:footerReference w:type="default" r:id="rId9"/>
          <w:footerReference w:type="first" r:id="rId10"/>
          <w:pgSz w:w="11906" w:h="16838" w:code="9"/>
          <w:pgMar w:top="1417" w:right="1417" w:bottom="1417" w:left="1417" w:header="709" w:footer="709" w:gutter="0"/>
          <w:pgNumType w:fmt="lowerRoman"/>
          <w:cols w:space="708"/>
          <w:titlePg/>
          <w:docGrid w:linePitch="360"/>
        </w:sectPr>
      </w:pPr>
    </w:p>
    <w:p w14:paraId="5B29C106" w14:textId="77777777" w:rsidR="00391560" w:rsidRDefault="004F30C5" w:rsidP="00F01601">
      <w:pPr>
        <w:pStyle w:val="Tableofcontent"/>
        <w:rPr>
          <w:lang w:val="en-US"/>
        </w:rPr>
      </w:pPr>
      <w:r>
        <w:rPr>
          <w:lang w:val="en-US"/>
        </w:rPr>
        <w:lastRenderedPageBreak/>
        <w:t xml:space="preserve">Table of </w:t>
      </w:r>
      <w:r w:rsidR="000B1BC3" w:rsidRPr="000B1BC3">
        <w:rPr>
          <w:lang w:val="en-US"/>
        </w:rPr>
        <w:t>Contents</w:t>
      </w:r>
    </w:p>
    <w:p w14:paraId="6BDEDC44" w14:textId="77777777" w:rsidR="00002745" w:rsidRDefault="003344B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r>
        <w:fldChar w:fldCharType="begin"/>
      </w:r>
      <w:r w:rsidR="00C8187D">
        <w:instrText xml:space="preserve"> TOC \o "1-3" \h \z \u </w:instrText>
      </w:r>
      <w:r>
        <w:fldChar w:fldCharType="separate"/>
      </w:r>
      <w:hyperlink w:anchor="_Toc487825388" w:history="1">
        <w:r w:rsidR="00002745" w:rsidRPr="002773BD">
          <w:rPr>
            <w:rStyle w:val="Hyperlink"/>
            <w:noProof/>
          </w:rPr>
          <w:t>1</w:t>
        </w:r>
        <w:r w:rsidR="00002745">
          <w:rPr>
            <w:rFonts w:asciiTheme="minorHAnsi" w:eastAsiaTheme="minorEastAsia" w:hAnsiTheme="minorHAnsi"/>
            <w:b w:val="0"/>
            <w:noProof/>
            <w:lang w:val="en-GB" w:eastAsia="en-GB"/>
          </w:rPr>
          <w:tab/>
        </w:r>
        <w:r w:rsidR="00002745" w:rsidRPr="002773BD">
          <w:rPr>
            <w:rStyle w:val="Hyperlink"/>
            <w:noProof/>
          </w:rPr>
          <w:t>First Chapter</w:t>
        </w:r>
        <w:r w:rsidR="00002745">
          <w:rPr>
            <w:noProof/>
            <w:webHidden/>
          </w:rPr>
          <w:tab/>
        </w:r>
        <w:r w:rsidR="00002745">
          <w:rPr>
            <w:noProof/>
            <w:webHidden/>
          </w:rPr>
          <w:fldChar w:fldCharType="begin"/>
        </w:r>
        <w:r w:rsidR="00002745">
          <w:rPr>
            <w:noProof/>
            <w:webHidden/>
          </w:rPr>
          <w:instrText xml:space="preserve"> PAGEREF _Toc487825388 \h </w:instrText>
        </w:r>
        <w:r w:rsidR="00002745">
          <w:rPr>
            <w:noProof/>
            <w:webHidden/>
          </w:rPr>
        </w:r>
        <w:r w:rsidR="00002745">
          <w:rPr>
            <w:noProof/>
            <w:webHidden/>
          </w:rPr>
          <w:fldChar w:fldCharType="separate"/>
        </w:r>
        <w:r w:rsidR="00002745">
          <w:rPr>
            <w:noProof/>
            <w:webHidden/>
          </w:rPr>
          <w:t>1</w:t>
        </w:r>
        <w:r w:rsidR="00002745">
          <w:rPr>
            <w:noProof/>
            <w:webHidden/>
          </w:rPr>
          <w:fldChar w:fldCharType="end"/>
        </w:r>
      </w:hyperlink>
    </w:p>
    <w:p w14:paraId="5FB51BC8" w14:textId="77777777" w:rsidR="00002745" w:rsidRDefault="005F3E7A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487825389" w:history="1">
        <w:r w:rsidR="00002745" w:rsidRPr="002773BD">
          <w:rPr>
            <w:rStyle w:val="Hyperlink"/>
            <w:noProof/>
          </w:rPr>
          <w:t>1.1</w:t>
        </w:r>
        <w:r w:rsidR="00002745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002745" w:rsidRPr="002773BD">
          <w:rPr>
            <w:rStyle w:val="Hyperlink"/>
            <w:noProof/>
          </w:rPr>
          <w:t>A New Section</w:t>
        </w:r>
        <w:r w:rsidR="00002745">
          <w:rPr>
            <w:noProof/>
            <w:webHidden/>
          </w:rPr>
          <w:tab/>
        </w:r>
        <w:r w:rsidR="00002745">
          <w:rPr>
            <w:noProof/>
            <w:webHidden/>
          </w:rPr>
          <w:fldChar w:fldCharType="begin"/>
        </w:r>
        <w:r w:rsidR="00002745">
          <w:rPr>
            <w:noProof/>
            <w:webHidden/>
          </w:rPr>
          <w:instrText xml:space="preserve"> PAGEREF _Toc487825389 \h </w:instrText>
        </w:r>
        <w:r w:rsidR="00002745">
          <w:rPr>
            <w:noProof/>
            <w:webHidden/>
          </w:rPr>
        </w:r>
        <w:r w:rsidR="00002745">
          <w:rPr>
            <w:noProof/>
            <w:webHidden/>
          </w:rPr>
          <w:fldChar w:fldCharType="separate"/>
        </w:r>
        <w:r w:rsidR="00002745">
          <w:rPr>
            <w:noProof/>
            <w:webHidden/>
          </w:rPr>
          <w:t>1</w:t>
        </w:r>
        <w:r w:rsidR="00002745">
          <w:rPr>
            <w:noProof/>
            <w:webHidden/>
          </w:rPr>
          <w:fldChar w:fldCharType="end"/>
        </w:r>
      </w:hyperlink>
    </w:p>
    <w:p w14:paraId="41F7A3E5" w14:textId="77777777" w:rsidR="00002745" w:rsidRDefault="005F3E7A">
      <w:pPr>
        <w:pStyle w:val="TOC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487825390" w:history="1">
        <w:r w:rsidR="00002745" w:rsidRPr="002773BD">
          <w:rPr>
            <w:rStyle w:val="Hyperlink"/>
            <w:noProof/>
          </w:rPr>
          <w:t>1.1.1</w:t>
        </w:r>
        <w:r w:rsidR="00002745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002745" w:rsidRPr="002773BD">
          <w:rPr>
            <w:rStyle w:val="Hyperlink"/>
            <w:noProof/>
          </w:rPr>
          <w:t>A Subsection</w:t>
        </w:r>
        <w:r w:rsidR="00002745">
          <w:rPr>
            <w:noProof/>
            <w:webHidden/>
          </w:rPr>
          <w:tab/>
        </w:r>
        <w:r w:rsidR="00002745">
          <w:rPr>
            <w:noProof/>
            <w:webHidden/>
          </w:rPr>
          <w:fldChar w:fldCharType="begin"/>
        </w:r>
        <w:r w:rsidR="00002745">
          <w:rPr>
            <w:noProof/>
            <w:webHidden/>
          </w:rPr>
          <w:instrText xml:space="preserve"> PAGEREF _Toc487825390 \h </w:instrText>
        </w:r>
        <w:r w:rsidR="00002745">
          <w:rPr>
            <w:noProof/>
            <w:webHidden/>
          </w:rPr>
        </w:r>
        <w:r w:rsidR="00002745">
          <w:rPr>
            <w:noProof/>
            <w:webHidden/>
          </w:rPr>
          <w:fldChar w:fldCharType="separate"/>
        </w:r>
        <w:r w:rsidR="00002745">
          <w:rPr>
            <w:noProof/>
            <w:webHidden/>
          </w:rPr>
          <w:t>1</w:t>
        </w:r>
        <w:r w:rsidR="00002745">
          <w:rPr>
            <w:noProof/>
            <w:webHidden/>
          </w:rPr>
          <w:fldChar w:fldCharType="end"/>
        </w:r>
      </w:hyperlink>
    </w:p>
    <w:p w14:paraId="545752AB" w14:textId="77777777" w:rsidR="00002745" w:rsidRDefault="005F3E7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7825391" w:history="1">
        <w:r w:rsidR="00002745" w:rsidRPr="002773BD">
          <w:rPr>
            <w:rStyle w:val="Hyperlink"/>
            <w:noProof/>
          </w:rPr>
          <w:t>2</w:t>
        </w:r>
        <w:r w:rsidR="00002745">
          <w:rPr>
            <w:rFonts w:asciiTheme="minorHAnsi" w:eastAsiaTheme="minorEastAsia" w:hAnsiTheme="minorHAnsi"/>
            <w:b w:val="0"/>
            <w:noProof/>
            <w:lang w:val="en-GB" w:eastAsia="en-GB"/>
          </w:rPr>
          <w:tab/>
        </w:r>
        <w:r w:rsidR="00002745" w:rsidRPr="002773BD">
          <w:rPr>
            <w:rStyle w:val="Hyperlink"/>
            <w:noProof/>
          </w:rPr>
          <w:t>Second Chapter</w:t>
        </w:r>
        <w:r w:rsidR="00002745">
          <w:rPr>
            <w:noProof/>
            <w:webHidden/>
          </w:rPr>
          <w:tab/>
        </w:r>
        <w:r w:rsidR="00002745">
          <w:rPr>
            <w:noProof/>
            <w:webHidden/>
          </w:rPr>
          <w:fldChar w:fldCharType="begin"/>
        </w:r>
        <w:r w:rsidR="00002745">
          <w:rPr>
            <w:noProof/>
            <w:webHidden/>
          </w:rPr>
          <w:instrText xml:space="preserve"> PAGEREF _Toc487825391 \h </w:instrText>
        </w:r>
        <w:r w:rsidR="00002745">
          <w:rPr>
            <w:noProof/>
            <w:webHidden/>
          </w:rPr>
        </w:r>
        <w:r w:rsidR="00002745">
          <w:rPr>
            <w:noProof/>
            <w:webHidden/>
          </w:rPr>
          <w:fldChar w:fldCharType="separate"/>
        </w:r>
        <w:r w:rsidR="00002745">
          <w:rPr>
            <w:noProof/>
            <w:webHidden/>
          </w:rPr>
          <w:t>2</w:t>
        </w:r>
        <w:r w:rsidR="00002745">
          <w:rPr>
            <w:noProof/>
            <w:webHidden/>
          </w:rPr>
          <w:fldChar w:fldCharType="end"/>
        </w:r>
      </w:hyperlink>
    </w:p>
    <w:p w14:paraId="350B5917" w14:textId="77777777" w:rsidR="00002745" w:rsidRDefault="005F3E7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7825392" w:history="1">
        <w:r w:rsidR="00002745" w:rsidRPr="002773BD">
          <w:rPr>
            <w:rStyle w:val="Hyperlink"/>
            <w:noProof/>
          </w:rPr>
          <w:t>3</w:t>
        </w:r>
        <w:r w:rsidR="00002745">
          <w:rPr>
            <w:rFonts w:asciiTheme="minorHAnsi" w:eastAsiaTheme="minorEastAsia" w:hAnsiTheme="minorHAnsi"/>
            <w:b w:val="0"/>
            <w:noProof/>
            <w:lang w:val="en-GB" w:eastAsia="en-GB"/>
          </w:rPr>
          <w:tab/>
        </w:r>
        <w:r w:rsidR="00002745" w:rsidRPr="002773BD">
          <w:rPr>
            <w:rStyle w:val="Hyperlink"/>
            <w:noProof/>
          </w:rPr>
          <w:t>Third Chapter</w:t>
        </w:r>
        <w:r w:rsidR="00002745">
          <w:rPr>
            <w:noProof/>
            <w:webHidden/>
          </w:rPr>
          <w:tab/>
        </w:r>
        <w:r w:rsidR="00002745">
          <w:rPr>
            <w:noProof/>
            <w:webHidden/>
          </w:rPr>
          <w:fldChar w:fldCharType="begin"/>
        </w:r>
        <w:r w:rsidR="00002745">
          <w:rPr>
            <w:noProof/>
            <w:webHidden/>
          </w:rPr>
          <w:instrText xml:space="preserve"> PAGEREF _Toc487825392 \h </w:instrText>
        </w:r>
        <w:r w:rsidR="00002745">
          <w:rPr>
            <w:noProof/>
            <w:webHidden/>
          </w:rPr>
        </w:r>
        <w:r w:rsidR="00002745">
          <w:rPr>
            <w:noProof/>
            <w:webHidden/>
          </w:rPr>
          <w:fldChar w:fldCharType="separate"/>
        </w:r>
        <w:r w:rsidR="00002745">
          <w:rPr>
            <w:noProof/>
            <w:webHidden/>
          </w:rPr>
          <w:t>3</w:t>
        </w:r>
        <w:r w:rsidR="00002745">
          <w:rPr>
            <w:noProof/>
            <w:webHidden/>
          </w:rPr>
          <w:fldChar w:fldCharType="end"/>
        </w:r>
      </w:hyperlink>
    </w:p>
    <w:p w14:paraId="0F65A193" w14:textId="77777777" w:rsidR="00002745" w:rsidRDefault="005F3E7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7825393" w:history="1">
        <w:r w:rsidR="00002745" w:rsidRPr="002773BD">
          <w:rPr>
            <w:rStyle w:val="Hyperlink"/>
            <w:noProof/>
          </w:rPr>
          <w:t>4</w:t>
        </w:r>
        <w:r w:rsidR="00002745">
          <w:rPr>
            <w:rFonts w:asciiTheme="minorHAnsi" w:eastAsiaTheme="minorEastAsia" w:hAnsiTheme="minorHAnsi"/>
            <w:b w:val="0"/>
            <w:noProof/>
            <w:lang w:val="en-GB" w:eastAsia="en-GB"/>
          </w:rPr>
          <w:tab/>
        </w:r>
        <w:r w:rsidR="00002745" w:rsidRPr="002773BD">
          <w:rPr>
            <w:rStyle w:val="Hyperlink"/>
            <w:noProof/>
            <w:lang w:val="en-GB"/>
          </w:rPr>
          <w:t xml:space="preserve">Fourth </w:t>
        </w:r>
        <w:r w:rsidR="00002745" w:rsidRPr="002773BD">
          <w:rPr>
            <w:rStyle w:val="Hyperlink"/>
            <w:noProof/>
          </w:rPr>
          <w:t>Chapter</w:t>
        </w:r>
        <w:r w:rsidR="00002745">
          <w:rPr>
            <w:noProof/>
            <w:webHidden/>
          </w:rPr>
          <w:tab/>
        </w:r>
        <w:r w:rsidR="00002745">
          <w:rPr>
            <w:noProof/>
            <w:webHidden/>
          </w:rPr>
          <w:fldChar w:fldCharType="begin"/>
        </w:r>
        <w:r w:rsidR="00002745">
          <w:rPr>
            <w:noProof/>
            <w:webHidden/>
          </w:rPr>
          <w:instrText xml:space="preserve"> PAGEREF _Toc487825393 \h </w:instrText>
        </w:r>
        <w:r w:rsidR="00002745">
          <w:rPr>
            <w:noProof/>
            <w:webHidden/>
          </w:rPr>
        </w:r>
        <w:r w:rsidR="00002745">
          <w:rPr>
            <w:noProof/>
            <w:webHidden/>
          </w:rPr>
          <w:fldChar w:fldCharType="separate"/>
        </w:r>
        <w:r w:rsidR="00002745">
          <w:rPr>
            <w:noProof/>
            <w:webHidden/>
          </w:rPr>
          <w:t>4</w:t>
        </w:r>
        <w:r w:rsidR="00002745">
          <w:rPr>
            <w:noProof/>
            <w:webHidden/>
          </w:rPr>
          <w:fldChar w:fldCharType="end"/>
        </w:r>
      </w:hyperlink>
    </w:p>
    <w:p w14:paraId="48F42C30" w14:textId="77777777" w:rsidR="00002745" w:rsidRDefault="005F3E7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7825394" w:history="1">
        <w:r w:rsidR="00002745" w:rsidRPr="002773BD">
          <w:rPr>
            <w:rStyle w:val="Hyperlink"/>
            <w:noProof/>
          </w:rPr>
          <w:t>5</w:t>
        </w:r>
        <w:r w:rsidR="00002745">
          <w:rPr>
            <w:rFonts w:asciiTheme="minorHAnsi" w:eastAsiaTheme="minorEastAsia" w:hAnsiTheme="minorHAnsi"/>
            <w:b w:val="0"/>
            <w:noProof/>
            <w:lang w:val="en-GB" w:eastAsia="en-GB"/>
          </w:rPr>
          <w:tab/>
        </w:r>
        <w:r w:rsidR="00002745" w:rsidRPr="002773BD">
          <w:rPr>
            <w:rStyle w:val="Hyperlink"/>
            <w:noProof/>
            <w:lang w:val="en-GB"/>
          </w:rPr>
          <w:t xml:space="preserve">Fifth </w:t>
        </w:r>
        <w:r w:rsidR="00002745" w:rsidRPr="002773BD">
          <w:rPr>
            <w:rStyle w:val="Hyperlink"/>
            <w:noProof/>
          </w:rPr>
          <w:t>Chapter</w:t>
        </w:r>
        <w:r w:rsidR="00002745">
          <w:rPr>
            <w:noProof/>
            <w:webHidden/>
          </w:rPr>
          <w:tab/>
        </w:r>
        <w:r w:rsidR="00002745">
          <w:rPr>
            <w:noProof/>
            <w:webHidden/>
          </w:rPr>
          <w:fldChar w:fldCharType="begin"/>
        </w:r>
        <w:r w:rsidR="00002745">
          <w:rPr>
            <w:noProof/>
            <w:webHidden/>
          </w:rPr>
          <w:instrText xml:space="preserve"> PAGEREF _Toc487825394 \h </w:instrText>
        </w:r>
        <w:r w:rsidR="00002745">
          <w:rPr>
            <w:noProof/>
            <w:webHidden/>
          </w:rPr>
        </w:r>
        <w:r w:rsidR="00002745">
          <w:rPr>
            <w:noProof/>
            <w:webHidden/>
          </w:rPr>
          <w:fldChar w:fldCharType="separate"/>
        </w:r>
        <w:r w:rsidR="00002745">
          <w:rPr>
            <w:noProof/>
            <w:webHidden/>
          </w:rPr>
          <w:t>5</w:t>
        </w:r>
        <w:r w:rsidR="00002745">
          <w:rPr>
            <w:noProof/>
            <w:webHidden/>
          </w:rPr>
          <w:fldChar w:fldCharType="end"/>
        </w:r>
      </w:hyperlink>
    </w:p>
    <w:p w14:paraId="5A501895" w14:textId="77777777" w:rsidR="00002745" w:rsidRDefault="005F3E7A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7825395" w:history="1">
        <w:r w:rsidR="00002745" w:rsidRPr="002773BD">
          <w:rPr>
            <w:rStyle w:val="Hyperlink"/>
            <w:noProof/>
          </w:rPr>
          <w:t>References</w:t>
        </w:r>
        <w:r w:rsidR="00002745">
          <w:rPr>
            <w:noProof/>
            <w:webHidden/>
          </w:rPr>
          <w:tab/>
        </w:r>
        <w:r w:rsidR="00002745">
          <w:rPr>
            <w:noProof/>
            <w:webHidden/>
          </w:rPr>
          <w:fldChar w:fldCharType="begin"/>
        </w:r>
        <w:r w:rsidR="00002745">
          <w:rPr>
            <w:noProof/>
            <w:webHidden/>
          </w:rPr>
          <w:instrText xml:space="preserve"> PAGEREF _Toc487825395 \h </w:instrText>
        </w:r>
        <w:r w:rsidR="00002745">
          <w:rPr>
            <w:noProof/>
            <w:webHidden/>
          </w:rPr>
        </w:r>
        <w:r w:rsidR="00002745">
          <w:rPr>
            <w:noProof/>
            <w:webHidden/>
          </w:rPr>
          <w:fldChar w:fldCharType="separate"/>
        </w:r>
        <w:r w:rsidR="00002745">
          <w:rPr>
            <w:noProof/>
            <w:webHidden/>
          </w:rPr>
          <w:t>6</w:t>
        </w:r>
        <w:r w:rsidR="00002745">
          <w:rPr>
            <w:noProof/>
            <w:webHidden/>
          </w:rPr>
          <w:fldChar w:fldCharType="end"/>
        </w:r>
      </w:hyperlink>
    </w:p>
    <w:p w14:paraId="4DCC0297" w14:textId="77777777" w:rsidR="00002745" w:rsidRDefault="005F3E7A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7825396" w:history="1">
        <w:r w:rsidR="00002745" w:rsidRPr="002773BD">
          <w:rPr>
            <w:rStyle w:val="Hyperlink"/>
            <w:noProof/>
          </w:rPr>
          <w:t>Appendix A – An Appendix</w:t>
        </w:r>
        <w:r w:rsidR="00002745">
          <w:rPr>
            <w:noProof/>
            <w:webHidden/>
          </w:rPr>
          <w:tab/>
        </w:r>
        <w:r w:rsidR="00002745">
          <w:rPr>
            <w:noProof/>
            <w:webHidden/>
          </w:rPr>
          <w:fldChar w:fldCharType="begin"/>
        </w:r>
        <w:r w:rsidR="00002745">
          <w:rPr>
            <w:noProof/>
            <w:webHidden/>
          </w:rPr>
          <w:instrText xml:space="preserve"> PAGEREF _Toc487825396 \h </w:instrText>
        </w:r>
        <w:r w:rsidR="00002745">
          <w:rPr>
            <w:noProof/>
            <w:webHidden/>
          </w:rPr>
        </w:r>
        <w:r w:rsidR="00002745">
          <w:rPr>
            <w:noProof/>
            <w:webHidden/>
          </w:rPr>
          <w:fldChar w:fldCharType="separate"/>
        </w:r>
        <w:r w:rsidR="00002745">
          <w:rPr>
            <w:noProof/>
            <w:webHidden/>
          </w:rPr>
          <w:t>7</w:t>
        </w:r>
        <w:r w:rsidR="00002745">
          <w:rPr>
            <w:noProof/>
            <w:webHidden/>
          </w:rPr>
          <w:fldChar w:fldCharType="end"/>
        </w:r>
      </w:hyperlink>
    </w:p>
    <w:p w14:paraId="268C3B5D" w14:textId="77777777" w:rsidR="00002745" w:rsidRDefault="005F3E7A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7825397" w:history="1">
        <w:r w:rsidR="00002745" w:rsidRPr="002773BD">
          <w:rPr>
            <w:rStyle w:val="Hyperlink"/>
            <w:noProof/>
          </w:rPr>
          <w:t>Appendix B – Another Appendix</w:t>
        </w:r>
        <w:r w:rsidR="00002745">
          <w:rPr>
            <w:noProof/>
            <w:webHidden/>
          </w:rPr>
          <w:tab/>
        </w:r>
        <w:r w:rsidR="00002745">
          <w:rPr>
            <w:noProof/>
            <w:webHidden/>
          </w:rPr>
          <w:fldChar w:fldCharType="begin"/>
        </w:r>
        <w:r w:rsidR="00002745">
          <w:rPr>
            <w:noProof/>
            <w:webHidden/>
          </w:rPr>
          <w:instrText xml:space="preserve"> PAGEREF _Toc487825397 \h </w:instrText>
        </w:r>
        <w:r w:rsidR="00002745">
          <w:rPr>
            <w:noProof/>
            <w:webHidden/>
          </w:rPr>
        </w:r>
        <w:r w:rsidR="00002745">
          <w:rPr>
            <w:noProof/>
            <w:webHidden/>
          </w:rPr>
          <w:fldChar w:fldCharType="separate"/>
        </w:r>
        <w:r w:rsidR="00002745">
          <w:rPr>
            <w:noProof/>
            <w:webHidden/>
          </w:rPr>
          <w:t>8</w:t>
        </w:r>
        <w:r w:rsidR="00002745">
          <w:rPr>
            <w:noProof/>
            <w:webHidden/>
          </w:rPr>
          <w:fldChar w:fldCharType="end"/>
        </w:r>
      </w:hyperlink>
    </w:p>
    <w:p w14:paraId="6CCE36D3" w14:textId="77777777" w:rsidR="00002745" w:rsidRDefault="005F3E7A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7825398" w:history="1">
        <w:r w:rsidR="00002745" w:rsidRPr="002773BD">
          <w:rPr>
            <w:rStyle w:val="Hyperlink"/>
            <w:noProof/>
          </w:rPr>
          <w:t>Appendix C – Reflection Document 1</w:t>
        </w:r>
        <w:r w:rsidR="00002745">
          <w:rPr>
            <w:noProof/>
            <w:webHidden/>
          </w:rPr>
          <w:tab/>
        </w:r>
        <w:r w:rsidR="00002745">
          <w:rPr>
            <w:noProof/>
            <w:webHidden/>
          </w:rPr>
          <w:fldChar w:fldCharType="begin"/>
        </w:r>
        <w:r w:rsidR="00002745">
          <w:rPr>
            <w:noProof/>
            <w:webHidden/>
          </w:rPr>
          <w:instrText xml:space="preserve"> PAGEREF _Toc487825398 \h </w:instrText>
        </w:r>
        <w:r w:rsidR="00002745">
          <w:rPr>
            <w:noProof/>
            <w:webHidden/>
          </w:rPr>
        </w:r>
        <w:r w:rsidR="00002745">
          <w:rPr>
            <w:noProof/>
            <w:webHidden/>
          </w:rPr>
          <w:fldChar w:fldCharType="separate"/>
        </w:r>
        <w:r w:rsidR="00002745">
          <w:rPr>
            <w:noProof/>
            <w:webHidden/>
          </w:rPr>
          <w:t>9</w:t>
        </w:r>
        <w:r w:rsidR="00002745">
          <w:rPr>
            <w:noProof/>
            <w:webHidden/>
          </w:rPr>
          <w:fldChar w:fldCharType="end"/>
        </w:r>
      </w:hyperlink>
    </w:p>
    <w:p w14:paraId="3E1A26E7" w14:textId="77777777" w:rsidR="00002745" w:rsidRDefault="005F3E7A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7825399" w:history="1">
        <w:r w:rsidR="00002745" w:rsidRPr="002773BD">
          <w:rPr>
            <w:rStyle w:val="Hyperlink"/>
            <w:noProof/>
          </w:rPr>
          <w:t>Appendix D – Reflection Document 2</w:t>
        </w:r>
        <w:r w:rsidR="00002745">
          <w:rPr>
            <w:noProof/>
            <w:webHidden/>
          </w:rPr>
          <w:tab/>
        </w:r>
        <w:r w:rsidR="00002745">
          <w:rPr>
            <w:noProof/>
            <w:webHidden/>
          </w:rPr>
          <w:fldChar w:fldCharType="begin"/>
        </w:r>
        <w:r w:rsidR="00002745">
          <w:rPr>
            <w:noProof/>
            <w:webHidden/>
          </w:rPr>
          <w:instrText xml:space="preserve"> PAGEREF _Toc487825399 \h </w:instrText>
        </w:r>
        <w:r w:rsidR="00002745">
          <w:rPr>
            <w:noProof/>
            <w:webHidden/>
          </w:rPr>
        </w:r>
        <w:r w:rsidR="00002745">
          <w:rPr>
            <w:noProof/>
            <w:webHidden/>
          </w:rPr>
          <w:fldChar w:fldCharType="separate"/>
        </w:r>
        <w:r w:rsidR="00002745">
          <w:rPr>
            <w:noProof/>
            <w:webHidden/>
          </w:rPr>
          <w:t>10</w:t>
        </w:r>
        <w:r w:rsidR="00002745">
          <w:rPr>
            <w:noProof/>
            <w:webHidden/>
          </w:rPr>
          <w:fldChar w:fldCharType="end"/>
        </w:r>
      </w:hyperlink>
    </w:p>
    <w:p w14:paraId="0C533547" w14:textId="77777777" w:rsidR="005B2C03" w:rsidRDefault="003344B8" w:rsidP="0052281B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6F2F9199" w14:textId="77777777" w:rsidR="0052281B" w:rsidRDefault="0052281B">
      <w:pPr>
        <w:spacing w:after="200" w:line="0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EF18C40" w14:textId="77777777" w:rsidR="004F30C5" w:rsidRPr="0087496A" w:rsidRDefault="004F30C5" w:rsidP="004F30C5">
      <w:pPr>
        <w:pStyle w:val="Tableofcontent"/>
        <w:rPr>
          <w:lang w:val="en-US"/>
        </w:rPr>
      </w:pPr>
      <w:r w:rsidRPr="0087496A">
        <w:rPr>
          <w:lang w:val="en-US"/>
        </w:rPr>
        <w:lastRenderedPageBreak/>
        <w:t>List of Figures</w:t>
      </w:r>
    </w:p>
    <w:p w14:paraId="639E3BDB" w14:textId="77777777" w:rsidR="0088465A" w:rsidRDefault="004F71E5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lang w:val="en-GB" w:eastAsia="en-GB"/>
        </w:rPr>
      </w:pPr>
      <w:r w:rsidRPr="004F71E5">
        <w:rPr>
          <w:rStyle w:val="Hyperlink"/>
          <w:noProof/>
        </w:rPr>
        <w:fldChar w:fldCharType="begin"/>
      </w:r>
      <w:r w:rsidRPr="004F71E5">
        <w:rPr>
          <w:rStyle w:val="Hyperlink"/>
          <w:noProof/>
        </w:rPr>
        <w:instrText xml:space="preserve"> TOC \h \z \c "Figure" </w:instrText>
      </w:r>
      <w:r w:rsidRPr="004F71E5">
        <w:rPr>
          <w:rStyle w:val="Hyperlink"/>
          <w:noProof/>
        </w:rPr>
        <w:fldChar w:fldCharType="separate"/>
      </w:r>
      <w:hyperlink w:anchor="_Toc487792765" w:history="1">
        <w:r w:rsidR="0088465A" w:rsidRPr="00AC7DB1">
          <w:rPr>
            <w:rStyle w:val="Hyperlink"/>
            <w:noProof/>
            <w:lang w:val="en-GB"/>
          </w:rPr>
          <w:t>Figure 1 This is not a pipe</w:t>
        </w:r>
        <w:r w:rsidR="0088465A">
          <w:rPr>
            <w:noProof/>
            <w:webHidden/>
          </w:rPr>
          <w:tab/>
        </w:r>
        <w:r w:rsidR="0088465A">
          <w:rPr>
            <w:noProof/>
            <w:webHidden/>
          </w:rPr>
          <w:fldChar w:fldCharType="begin"/>
        </w:r>
        <w:r w:rsidR="0088465A">
          <w:rPr>
            <w:noProof/>
            <w:webHidden/>
          </w:rPr>
          <w:instrText xml:space="preserve"> PAGEREF _Toc487792765 \h </w:instrText>
        </w:r>
        <w:r w:rsidR="0088465A">
          <w:rPr>
            <w:noProof/>
            <w:webHidden/>
          </w:rPr>
        </w:r>
        <w:r w:rsidR="0088465A">
          <w:rPr>
            <w:noProof/>
            <w:webHidden/>
          </w:rPr>
          <w:fldChar w:fldCharType="separate"/>
        </w:r>
        <w:r w:rsidR="0088465A">
          <w:rPr>
            <w:noProof/>
            <w:webHidden/>
          </w:rPr>
          <w:t>1</w:t>
        </w:r>
        <w:r w:rsidR="0088465A">
          <w:rPr>
            <w:noProof/>
            <w:webHidden/>
          </w:rPr>
          <w:fldChar w:fldCharType="end"/>
        </w:r>
      </w:hyperlink>
    </w:p>
    <w:p w14:paraId="486B1AC6" w14:textId="77777777" w:rsidR="0088465A" w:rsidRDefault="005F3E7A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487792766" w:history="1">
        <w:r w:rsidR="0088465A" w:rsidRPr="00AC7DB1">
          <w:rPr>
            <w:rStyle w:val="Hyperlink"/>
            <w:noProof/>
            <w:lang w:val="en-GB"/>
          </w:rPr>
          <w:t>Figure 2 Research Strategies and Research Methods</w:t>
        </w:r>
        <w:r w:rsidR="0088465A">
          <w:rPr>
            <w:noProof/>
            <w:webHidden/>
          </w:rPr>
          <w:tab/>
        </w:r>
        <w:r w:rsidR="0088465A">
          <w:rPr>
            <w:noProof/>
            <w:webHidden/>
          </w:rPr>
          <w:fldChar w:fldCharType="begin"/>
        </w:r>
        <w:r w:rsidR="0088465A">
          <w:rPr>
            <w:noProof/>
            <w:webHidden/>
          </w:rPr>
          <w:instrText xml:space="preserve"> PAGEREF _Toc487792766 \h </w:instrText>
        </w:r>
        <w:r w:rsidR="0088465A">
          <w:rPr>
            <w:noProof/>
            <w:webHidden/>
          </w:rPr>
        </w:r>
        <w:r w:rsidR="0088465A">
          <w:rPr>
            <w:noProof/>
            <w:webHidden/>
          </w:rPr>
          <w:fldChar w:fldCharType="separate"/>
        </w:r>
        <w:r w:rsidR="0088465A">
          <w:rPr>
            <w:noProof/>
            <w:webHidden/>
          </w:rPr>
          <w:t>3</w:t>
        </w:r>
        <w:r w:rsidR="0088465A">
          <w:rPr>
            <w:noProof/>
            <w:webHidden/>
          </w:rPr>
          <w:fldChar w:fldCharType="end"/>
        </w:r>
      </w:hyperlink>
    </w:p>
    <w:p w14:paraId="4FEEEC14" w14:textId="77777777" w:rsidR="004F30C5" w:rsidRPr="0087496A" w:rsidRDefault="004F71E5" w:rsidP="004F71E5">
      <w:pPr>
        <w:pStyle w:val="TOC2"/>
        <w:tabs>
          <w:tab w:val="right" w:leader="dot" w:pos="9062"/>
        </w:tabs>
        <w:rPr>
          <w:lang w:val="en-US"/>
        </w:rPr>
      </w:pPr>
      <w:r w:rsidRPr="004F71E5">
        <w:rPr>
          <w:rStyle w:val="Hyperlink"/>
          <w:noProof/>
        </w:rPr>
        <w:fldChar w:fldCharType="end"/>
      </w:r>
    </w:p>
    <w:p w14:paraId="1BE3A66A" w14:textId="77777777" w:rsidR="00464A7D" w:rsidRDefault="00464A7D">
      <w:pPr>
        <w:spacing w:after="200" w:line="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0774009C" w14:textId="77777777" w:rsidR="00464A7D" w:rsidRDefault="00464A7D" w:rsidP="00464A7D">
      <w:pPr>
        <w:pStyle w:val="Tableofcontent"/>
        <w:rPr>
          <w:lang w:val="en-US"/>
        </w:rPr>
      </w:pPr>
      <w:r w:rsidRPr="0087496A">
        <w:rPr>
          <w:lang w:val="en-US"/>
        </w:rPr>
        <w:lastRenderedPageBreak/>
        <w:t xml:space="preserve">List of </w:t>
      </w:r>
      <w:r>
        <w:rPr>
          <w:lang w:val="en-US"/>
        </w:rPr>
        <w:t>Tables</w:t>
      </w:r>
    </w:p>
    <w:p w14:paraId="08481AD2" w14:textId="77777777" w:rsidR="00AC157A" w:rsidRDefault="00AC157A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lang w:val="en-GB" w:eastAsia="en-GB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487824945" w:history="1">
        <w:r w:rsidRPr="00C76716">
          <w:rPr>
            <w:rStyle w:val="Hyperlink"/>
            <w:noProof/>
          </w:rPr>
          <w:t>Table 1 Philosophical Titles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_Toc487824945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399BF7" w14:textId="77777777" w:rsidR="00AC157A" w:rsidRDefault="005F3E7A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487824946" w:history="1">
        <w:r w:rsidR="00AC157A" w:rsidRPr="00C76716">
          <w:rPr>
            <w:rStyle w:val="Hyperlink"/>
            <w:noProof/>
          </w:rPr>
          <w:t>Table 2 Philosophical Titles 2</w:t>
        </w:r>
        <w:r w:rsidR="00AC157A">
          <w:rPr>
            <w:noProof/>
            <w:webHidden/>
          </w:rPr>
          <w:tab/>
        </w:r>
        <w:r w:rsidR="00AC157A">
          <w:rPr>
            <w:noProof/>
            <w:webHidden/>
          </w:rPr>
          <w:fldChar w:fldCharType="begin"/>
        </w:r>
        <w:r w:rsidR="00AC157A">
          <w:rPr>
            <w:noProof/>
            <w:webHidden/>
          </w:rPr>
          <w:instrText xml:space="preserve"> PAGEREF _Toc487824946 \h </w:instrText>
        </w:r>
        <w:r w:rsidR="00AC157A">
          <w:rPr>
            <w:noProof/>
            <w:webHidden/>
          </w:rPr>
        </w:r>
        <w:r w:rsidR="00AC157A">
          <w:rPr>
            <w:noProof/>
            <w:webHidden/>
          </w:rPr>
          <w:fldChar w:fldCharType="separate"/>
        </w:r>
        <w:r w:rsidR="00AC157A">
          <w:rPr>
            <w:noProof/>
            <w:webHidden/>
          </w:rPr>
          <w:t>4</w:t>
        </w:r>
        <w:r w:rsidR="00AC157A">
          <w:rPr>
            <w:noProof/>
            <w:webHidden/>
          </w:rPr>
          <w:fldChar w:fldCharType="end"/>
        </w:r>
      </w:hyperlink>
    </w:p>
    <w:p w14:paraId="2A213CFB" w14:textId="77777777" w:rsidR="00AC157A" w:rsidRPr="00AC157A" w:rsidRDefault="00AC157A" w:rsidP="00AC157A">
      <w:pPr>
        <w:pStyle w:val="Header"/>
        <w:rPr>
          <w:lang w:val="en-US"/>
        </w:rPr>
      </w:pPr>
      <w:r>
        <w:rPr>
          <w:lang w:val="en-US"/>
        </w:rPr>
        <w:fldChar w:fldCharType="end"/>
      </w:r>
    </w:p>
    <w:p w14:paraId="582D3263" w14:textId="77777777" w:rsidR="00464A7D" w:rsidRDefault="00464A7D">
      <w:pPr>
        <w:spacing w:after="200" w:line="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58F2EB90" w14:textId="77777777" w:rsidR="00464A7D" w:rsidRPr="0087496A" w:rsidRDefault="00464A7D" w:rsidP="00464A7D">
      <w:pPr>
        <w:pStyle w:val="Tableofcontent"/>
        <w:rPr>
          <w:lang w:val="en-US"/>
        </w:rPr>
      </w:pPr>
      <w:r w:rsidRPr="0087496A">
        <w:rPr>
          <w:lang w:val="en-US"/>
        </w:rPr>
        <w:lastRenderedPageBreak/>
        <w:t xml:space="preserve">List of </w:t>
      </w:r>
      <w:r>
        <w:rPr>
          <w:lang w:val="en-US"/>
        </w:rPr>
        <w:t>Abbreviations</w:t>
      </w:r>
    </w:p>
    <w:p w14:paraId="7A43C6DB" w14:textId="77777777" w:rsidR="006A4C3C" w:rsidRPr="00464A7D" w:rsidRDefault="00464A7D" w:rsidP="00464A7D">
      <w:pPr>
        <w:spacing w:after="200" w:line="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1530ADB5" w14:textId="77777777" w:rsidR="00881291" w:rsidRDefault="00881291" w:rsidP="00134A05">
      <w:pPr>
        <w:pStyle w:val="Heading1"/>
        <w:sectPr w:rsidR="00881291" w:rsidSect="005A3189">
          <w:footerReference w:type="default" r:id="rId11"/>
          <w:footerReference w:type="first" r:id="rId12"/>
          <w:type w:val="continuous"/>
          <w:pgSz w:w="11906" w:h="16838" w:code="9"/>
          <w:pgMar w:top="1417" w:right="1417" w:bottom="1417" w:left="1417" w:header="709" w:footer="709" w:gutter="0"/>
          <w:pgNumType w:fmt="lowerRoman" w:start="1"/>
          <w:cols w:space="708"/>
          <w:titlePg/>
          <w:docGrid w:linePitch="360"/>
        </w:sectPr>
      </w:pPr>
    </w:p>
    <w:p w14:paraId="0784ACD5" w14:textId="77777777" w:rsidR="009C51C4" w:rsidRPr="00360C5A" w:rsidRDefault="00F52E2A" w:rsidP="00134A05">
      <w:pPr>
        <w:pStyle w:val="Heading1"/>
      </w:pPr>
      <w:bookmarkStart w:id="1" w:name="_Toc487825388"/>
      <w:r>
        <w:lastRenderedPageBreak/>
        <w:t>First Chapter</w:t>
      </w:r>
      <w:bookmarkEnd w:id="1"/>
    </w:p>
    <w:p w14:paraId="07E72413" w14:textId="77777777" w:rsidR="00120C38" w:rsidRDefault="00120C38" w:rsidP="00120C38">
      <w:pPr>
        <w:pStyle w:val="BodyText"/>
        <w:rPr>
          <w:lang w:val="en-GB"/>
        </w:rPr>
      </w:pPr>
      <w:r w:rsidRPr="00120C38">
        <w:rPr>
          <w:lang w:val="en-GB"/>
        </w:rPr>
        <w:t>This chapter offers an introduction to the thesis and typically introduces the problem, the research question and delimitations.</w:t>
      </w:r>
      <w:r>
        <w:rPr>
          <w:lang w:val="en-GB"/>
        </w:rPr>
        <w:t xml:space="preserve"> </w:t>
      </w:r>
    </w:p>
    <w:p w14:paraId="495FA553" w14:textId="77777777" w:rsidR="00120C38" w:rsidRPr="00120C38" w:rsidRDefault="00120C38" w:rsidP="00120C38">
      <w:pPr>
        <w:pStyle w:val="BodyText"/>
        <w:rPr>
          <w:rFonts w:eastAsiaTheme="minorHAnsi" w:cstheme="minorBidi"/>
          <w:szCs w:val="22"/>
          <w:lang w:val="en-GB"/>
        </w:rPr>
      </w:pPr>
      <w:r w:rsidRPr="00120C38">
        <w:rPr>
          <w:lang w:val="en-GB"/>
        </w:rPr>
        <w:t>It can be nice to include figures already in this first chapter. A picture of a pipe (but not a pipe) is given in</w:t>
      </w:r>
      <w:r w:rsidR="00711CEC">
        <w:rPr>
          <w:lang w:val="en-GB"/>
        </w:rPr>
        <w:t xml:space="preserve"> </w:t>
      </w:r>
      <w:r w:rsidR="00711CEC">
        <w:rPr>
          <w:lang w:val="en-GB"/>
        </w:rPr>
        <w:fldChar w:fldCharType="begin"/>
      </w:r>
      <w:r w:rsidR="00711CEC">
        <w:rPr>
          <w:lang w:val="en-GB"/>
        </w:rPr>
        <w:instrText xml:space="preserve"> REF _Ref487706720 </w:instrText>
      </w:r>
      <w:r w:rsidR="00711CEC">
        <w:rPr>
          <w:lang w:val="en-GB"/>
        </w:rPr>
        <w:fldChar w:fldCharType="separate"/>
      </w:r>
      <w:r w:rsidR="00711CEC" w:rsidRPr="00F573C7">
        <w:rPr>
          <w:lang w:val="en-GB"/>
        </w:rPr>
        <w:t xml:space="preserve">Figure </w:t>
      </w:r>
      <w:r w:rsidR="00711CEC">
        <w:rPr>
          <w:noProof/>
          <w:lang w:val="en-GB"/>
        </w:rPr>
        <w:t>1</w:t>
      </w:r>
      <w:r w:rsidR="00711CEC">
        <w:rPr>
          <w:lang w:val="en-GB"/>
        </w:rPr>
        <w:fldChar w:fldCharType="end"/>
      </w:r>
      <w:r w:rsidRPr="00120C38">
        <w:rPr>
          <w:lang w:val="en-GB"/>
        </w:rPr>
        <w:t>.</w:t>
      </w:r>
    </w:p>
    <w:p w14:paraId="7556325F" w14:textId="77777777" w:rsidR="008E5CE9" w:rsidRDefault="008E5CE9" w:rsidP="00120C38">
      <w:pPr>
        <w:pStyle w:val="Heading2"/>
      </w:pPr>
      <w:bookmarkStart w:id="2" w:name="_Toc487825389"/>
      <w:r>
        <w:t>A New Section</w:t>
      </w:r>
      <w:bookmarkEnd w:id="2"/>
    </w:p>
    <w:p w14:paraId="06D762D2" w14:textId="77777777" w:rsidR="00F533AD" w:rsidRDefault="00F533AD" w:rsidP="00110AD4">
      <w:pPr>
        <w:rPr>
          <w:lang w:val="en-US"/>
        </w:rPr>
      </w:pPr>
    </w:p>
    <w:p w14:paraId="0FF6D2F5" w14:textId="77777777" w:rsidR="00CB60AB" w:rsidRDefault="00120C38" w:rsidP="00F533AD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27EC3CF2" wp14:editId="2CEAE3D6">
                <wp:extent cx="4489450" cy="3448049"/>
                <wp:effectExtent l="0" t="0" r="6350" b="635"/>
                <wp:docPr id="8" name="Grup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9450" cy="3448049"/>
                          <a:chOff x="0" y="1"/>
                          <a:chExt cx="5760720" cy="4330064"/>
                        </a:xfrm>
                      </wpg:grpSpPr>
                      <pic:pic xmlns:pic="http://schemas.openxmlformats.org/drawingml/2006/picture">
                        <pic:nvPicPr>
                          <pic:cNvPr id="5" name="Bildobjekt 5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5755780" cy="41036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ruta 6"/>
                        <wps:cNvSpPr txBox="1"/>
                        <wps:spPr>
                          <a:xfrm>
                            <a:off x="0" y="4107180"/>
                            <a:ext cx="5760720" cy="2228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76A070" w14:textId="77777777" w:rsidR="00E84E87" w:rsidRPr="00120C38" w:rsidRDefault="00E84E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 8" o:spid="_x0000_s1027" style="width:353.5pt;height:271.5pt;mso-position-horizontal-relative:char;mso-position-vertical-relative:line" coordorigin="" coordsize="57607,433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objekt 5" o:spid="_x0000_s1028" type="#_x0000_t75" style="position:absolute;width:57557;height:4103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">
                  <v:imagedata r:id="rId15" o:title=""/>
                </v:shape>
                <v:shape id="Textruta 6" o:spid="_x0000_s1029" type="#_x0000_t202" style="position:absolute;top:41071;width:5760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E84E87" w:rsidRPr="00120C38" w:rsidRDefault="00E84E8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07AB1E" w14:textId="77777777" w:rsidR="00F573C7" w:rsidRDefault="00F573C7" w:rsidP="00F573C7">
      <w:pPr>
        <w:pStyle w:val="Caption"/>
        <w:rPr>
          <w:lang w:val="en-GB"/>
        </w:rPr>
      </w:pPr>
      <w:bookmarkStart w:id="3" w:name="_Ref487706720"/>
      <w:bookmarkStart w:id="4" w:name="_Toc487792765"/>
      <w:r w:rsidRPr="00F573C7">
        <w:rPr>
          <w:lang w:val="en-GB"/>
        </w:rPr>
        <w:t xml:space="preserve">Figure </w:t>
      </w:r>
      <w:r>
        <w:fldChar w:fldCharType="begin"/>
      </w:r>
      <w:r w:rsidRPr="00F573C7">
        <w:rPr>
          <w:lang w:val="en-GB"/>
        </w:rPr>
        <w:instrText xml:space="preserve"> SEQ Figure \* ARABIC </w:instrText>
      </w:r>
      <w:r>
        <w:fldChar w:fldCharType="separate"/>
      </w:r>
      <w:r w:rsidR="00B3645C">
        <w:rPr>
          <w:noProof/>
          <w:lang w:val="en-GB"/>
        </w:rPr>
        <w:t>1</w:t>
      </w:r>
      <w:r>
        <w:fldChar w:fldCharType="end"/>
      </w:r>
      <w:bookmarkEnd w:id="3"/>
      <w:r w:rsidR="00002745">
        <w:rPr>
          <w:lang w:val="en-GB"/>
        </w:rPr>
        <w:t xml:space="preserve"> This is not a P</w:t>
      </w:r>
      <w:r w:rsidRPr="00F573C7">
        <w:rPr>
          <w:lang w:val="en-GB"/>
        </w:rPr>
        <w:t>ipe</w:t>
      </w:r>
      <w:bookmarkEnd w:id="4"/>
    </w:p>
    <w:p w14:paraId="403C5485" w14:textId="77777777" w:rsidR="00B3645C" w:rsidRPr="00B3645C" w:rsidRDefault="00B3645C" w:rsidP="00B3645C">
      <w:pPr>
        <w:rPr>
          <w:lang w:val="en-GB"/>
        </w:rPr>
      </w:pPr>
    </w:p>
    <w:p w14:paraId="65835C1D" w14:textId="77777777" w:rsidR="00711CEC" w:rsidRDefault="00711CEC" w:rsidP="00711CEC">
      <w:pPr>
        <w:pStyle w:val="BodyText"/>
        <w:rPr>
          <w:lang w:val="en-GB"/>
        </w:rPr>
      </w:pPr>
      <w:r>
        <w:rPr>
          <w:lang w:val="en-GB"/>
        </w:rPr>
        <w:t xml:space="preserve">(Managing figure and table captions in Word can be tricky, but an easy to follow guide can </w:t>
      </w:r>
      <w:r w:rsidR="00002745">
        <w:rPr>
          <w:lang w:val="en-GB"/>
        </w:rPr>
        <w:t>help</w:t>
      </w:r>
      <w:r>
        <w:rPr>
          <w:lang w:val="en-GB"/>
        </w:rPr>
        <w:t xml:space="preserve">: </w:t>
      </w:r>
      <w:hyperlink r:id="rId16" w:history="1">
        <w:r w:rsidR="00E84E87" w:rsidRPr="00312C8E">
          <w:rPr>
            <w:rStyle w:val="Hyperlink"/>
            <w:lang w:val="en-GB"/>
          </w:rPr>
          <w:t>https://libroediting.com/2012/12/27/table-of-figures-and-table-of-tables/</w:t>
        </w:r>
      </w:hyperlink>
      <w:r>
        <w:rPr>
          <w:lang w:val="en-GB"/>
        </w:rPr>
        <w:t>.)</w:t>
      </w:r>
    </w:p>
    <w:p w14:paraId="7B71B0A7" w14:textId="77777777" w:rsidR="00E84E87" w:rsidRDefault="00E84E87" w:rsidP="00E84E87">
      <w:pPr>
        <w:pStyle w:val="Heading3"/>
      </w:pPr>
      <w:bookmarkStart w:id="5" w:name="_Toc487825390"/>
      <w:r>
        <w:t>A Subsection</w:t>
      </w:r>
      <w:bookmarkEnd w:id="5"/>
      <w:r>
        <w:t xml:space="preserve"> </w:t>
      </w:r>
    </w:p>
    <w:p w14:paraId="5392FAFE" w14:textId="77777777" w:rsidR="00711CEC" w:rsidRPr="00711CEC" w:rsidRDefault="00711CEC" w:rsidP="00711CEC">
      <w:pPr>
        <w:rPr>
          <w:lang w:val="en-GB"/>
        </w:rPr>
      </w:pPr>
    </w:p>
    <w:p w14:paraId="48B3B3B8" w14:textId="77777777" w:rsidR="00120C38" w:rsidRDefault="00120C38" w:rsidP="00F573C7">
      <w:pPr>
        <w:pStyle w:val="Caption"/>
        <w:rPr>
          <w:lang w:val="en-US"/>
        </w:rPr>
      </w:pPr>
      <w:r>
        <w:rPr>
          <w:lang w:val="en-US"/>
        </w:rPr>
        <w:br w:type="page"/>
      </w:r>
    </w:p>
    <w:p w14:paraId="310284B1" w14:textId="77777777" w:rsidR="008F3237" w:rsidRDefault="0024142A" w:rsidP="00134A05">
      <w:pPr>
        <w:pStyle w:val="Heading1"/>
      </w:pPr>
      <w:bookmarkStart w:id="6" w:name="_Toc487825391"/>
      <w:r>
        <w:lastRenderedPageBreak/>
        <w:t>Second Chapter</w:t>
      </w:r>
      <w:bookmarkEnd w:id="6"/>
      <w:r w:rsidR="008F3237" w:rsidRPr="008F3237">
        <w:t xml:space="preserve"> </w:t>
      </w:r>
    </w:p>
    <w:p w14:paraId="48A954E4" w14:textId="77777777" w:rsidR="00B3645C" w:rsidRDefault="00B3645C" w:rsidP="00B3645C">
      <w:pPr>
        <w:pStyle w:val="BodyText"/>
        <w:rPr>
          <w:lang w:val="en-US" w:eastAsia="en-US"/>
        </w:rPr>
      </w:pPr>
      <w:r w:rsidRPr="00B3645C">
        <w:rPr>
          <w:lang w:val="en-US" w:eastAsia="en-US"/>
        </w:rPr>
        <w:t>The second chapter in a thesis can provide an extended background and introduce related research.</w:t>
      </w:r>
    </w:p>
    <w:p w14:paraId="232A7975" w14:textId="77777777" w:rsidR="00B3645C" w:rsidRPr="00B3645C" w:rsidRDefault="00B3645C" w:rsidP="00B3645C">
      <w:pPr>
        <w:spacing w:after="200" w:line="0" w:lineRule="auto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F82540C" w14:textId="77777777" w:rsidR="008F3237" w:rsidRDefault="00B3645C" w:rsidP="00134A05">
      <w:pPr>
        <w:pStyle w:val="Heading1"/>
      </w:pPr>
      <w:bookmarkStart w:id="7" w:name="_Toc487825392"/>
      <w:r>
        <w:lastRenderedPageBreak/>
        <w:t>Third Chapter</w:t>
      </w:r>
      <w:bookmarkEnd w:id="7"/>
    </w:p>
    <w:p w14:paraId="35DF2255" w14:textId="77777777" w:rsidR="00B3645C" w:rsidRDefault="00B3645C" w:rsidP="00B3645C">
      <w:pPr>
        <w:pStyle w:val="BodyText"/>
        <w:rPr>
          <w:lang w:val="en-US" w:eastAsia="en-US"/>
        </w:rPr>
      </w:pPr>
      <w:r w:rsidRPr="00B3645C">
        <w:rPr>
          <w:lang w:val="en-US" w:eastAsia="en-US"/>
        </w:rPr>
        <w:t>The third chapter can be about methodology and discuss research strategies, data collection methods and data analysis methods. A simple overview of the relationships between these is given in</w:t>
      </w:r>
      <w:r>
        <w:rPr>
          <w:lang w:val="en-US" w:eastAsia="en-US"/>
        </w:rPr>
        <w:t xml:space="preserve"> </w:t>
      </w: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REF _Ref487792016 </w:instrText>
      </w:r>
      <w:r>
        <w:rPr>
          <w:lang w:val="en-US" w:eastAsia="en-US"/>
        </w:rPr>
        <w:fldChar w:fldCharType="separate"/>
      </w:r>
      <w:r w:rsidRPr="00B3645C">
        <w:rPr>
          <w:lang w:val="en-GB"/>
        </w:rPr>
        <w:t xml:space="preserve">Figure </w:t>
      </w:r>
      <w:r w:rsidRPr="00B3645C">
        <w:rPr>
          <w:noProof/>
          <w:lang w:val="en-GB"/>
        </w:rPr>
        <w:t>2</w:t>
      </w:r>
      <w:r>
        <w:rPr>
          <w:lang w:val="en-US" w:eastAsia="en-US"/>
        </w:rPr>
        <w:fldChar w:fldCharType="end"/>
      </w:r>
      <w:r>
        <w:rPr>
          <w:lang w:val="en-US" w:eastAsia="en-US"/>
        </w:rPr>
        <w:t>.</w:t>
      </w:r>
    </w:p>
    <w:p w14:paraId="4C34E5C7" w14:textId="77777777" w:rsidR="00B3645C" w:rsidRDefault="00B3645C" w:rsidP="00B3645C">
      <w:pPr>
        <w:pStyle w:val="BodyText"/>
        <w:rPr>
          <w:lang w:val="en-US" w:eastAsia="en-US"/>
        </w:rPr>
      </w:pPr>
    </w:p>
    <w:p w14:paraId="245FE766" w14:textId="77777777" w:rsidR="00B3645C" w:rsidRDefault="00B3645C" w:rsidP="00B3645C">
      <w:pPr>
        <w:pStyle w:val="BodyText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A334D00" wp14:editId="2D1DE50C">
            <wp:extent cx="3749048" cy="2965710"/>
            <wp:effectExtent l="0" t="0" r="3810" b="635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ategie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8" cy="29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014F" w14:textId="77777777" w:rsidR="00B3645C" w:rsidRDefault="00B3645C" w:rsidP="00B3645C">
      <w:pPr>
        <w:pStyle w:val="Caption"/>
        <w:rPr>
          <w:lang w:val="en-GB"/>
        </w:rPr>
      </w:pPr>
      <w:bookmarkStart w:id="8" w:name="_Ref487792016"/>
      <w:bookmarkStart w:id="9" w:name="_Toc487792766"/>
      <w:r w:rsidRPr="00B3645C">
        <w:rPr>
          <w:lang w:val="en-GB"/>
        </w:rPr>
        <w:t xml:space="preserve">Figure </w:t>
      </w:r>
      <w:r>
        <w:fldChar w:fldCharType="begin"/>
      </w:r>
      <w:r w:rsidRPr="00B3645C">
        <w:rPr>
          <w:lang w:val="en-GB"/>
        </w:rPr>
        <w:instrText xml:space="preserve"> SEQ Figure \* ARABIC </w:instrText>
      </w:r>
      <w:r>
        <w:fldChar w:fldCharType="separate"/>
      </w:r>
      <w:r w:rsidRPr="00B3645C">
        <w:rPr>
          <w:noProof/>
          <w:lang w:val="en-GB"/>
        </w:rPr>
        <w:t>2</w:t>
      </w:r>
      <w:r>
        <w:fldChar w:fldCharType="end"/>
      </w:r>
      <w:bookmarkEnd w:id="8"/>
      <w:r w:rsidRPr="00B3645C">
        <w:rPr>
          <w:lang w:val="en-GB"/>
        </w:rPr>
        <w:t xml:space="preserve"> Research</w:t>
      </w:r>
      <w:r>
        <w:rPr>
          <w:lang w:val="en-GB"/>
        </w:rPr>
        <w:t xml:space="preserve"> Strategies and Research Metho</w:t>
      </w:r>
      <w:r w:rsidRPr="00B3645C">
        <w:rPr>
          <w:lang w:val="en-GB"/>
        </w:rPr>
        <w:t>ds</w:t>
      </w:r>
      <w:bookmarkEnd w:id="9"/>
    </w:p>
    <w:p w14:paraId="5567F197" w14:textId="77777777" w:rsidR="00B3645C" w:rsidRDefault="00B3645C" w:rsidP="00B3645C">
      <w:pPr>
        <w:rPr>
          <w:lang w:val="en-GB"/>
        </w:rPr>
      </w:pPr>
    </w:p>
    <w:p w14:paraId="0FAC090C" w14:textId="77777777" w:rsidR="00B3645C" w:rsidRDefault="00B3645C" w:rsidP="00B3645C">
      <w:pPr>
        <w:rPr>
          <w:lang w:val="en-GB"/>
        </w:rPr>
      </w:pPr>
    </w:p>
    <w:p w14:paraId="55E3C702" w14:textId="77777777" w:rsidR="00B3645C" w:rsidRDefault="00B3645C">
      <w:pPr>
        <w:spacing w:after="200" w:line="0" w:lineRule="auto"/>
        <w:rPr>
          <w:lang w:val="en-GB"/>
        </w:rPr>
      </w:pPr>
      <w:r>
        <w:rPr>
          <w:lang w:val="en-GB"/>
        </w:rPr>
        <w:br w:type="page"/>
      </w:r>
    </w:p>
    <w:p w14:paraId="1E5673AA" w14:textId="77777777" w:rsidR="00B3645C" w:rsidRDefault="00B3645C" w:rsidP="00B3645C">
      <w:pPr>
        <w:pStyle w:val="Heading1"/>
      </w:pPr>
      <w:bookmarkStart w:id="10" w:name="_Toc487825393"/>
      <w:r>
        <w:rPr>
          <w:lang w:val="en-GB"/>
        </w:rPr>
        <w:lastRenderedPageBreak/>
        <w:t xml:space="preserve">Fourth </w:t>
      </w:r>
      <w:r w:rsidRPr="00B3645C">
        <w:t>Chapter</w:t>
      </w:r>
      <w:bookmarkEnd w:id="10"/>
    </w:p>
    <w:p w14:paraId="75A015B9" w14:textId="77777777" w:rsidR="00B51CC2" w:rsidRDefault="00B51CC2" w:rsidP="00B51CC2">
      <w:pPr>
        <w:pStyle w:val="BodyText"/>
        <w:rPr>
          <w:lang w:val="en-US" w:eastAsia="en-US"/>
        </w:rPr>
      </w:pPr>
      <w:r w:rsidRPr="00B51CC2">
        <w:rPr>
          <w:lang w:val="en-US" w:eastAsia="en-US"/>
        </w:rPr>
        <w:t>This chapter can present the results of the study. Tables are often helpful for presenting results. For example, have a look at</w:t>
      </w:r>
      <w:r w:rsidR="0088465A">
        <w:rPr>
          <w:lang w:val="en-US" w:eastAsia="en-US"/>
        </w:rPr>
        <w:t xml:space="preserve"> </w:t>
      </w:r>
      <w:r w:rsidR="0088465A">
        <w:rPr>
          <w:lang w:val="en-US" w:eastAsia="en-US"/>
        </w:rPr>
        <w:fldChar w:fldCharType="begin"/>
      </w:r>
      <w:r w:rsidR="0088465A">
        <w:rPr>
          <w:lang w:val="en-US" w:eastAsia="en-US"/>
        </w:rPr>
        <w:instrText xml:space="preserve"> REF _Ref487792710 </w:instrText>
      </w:r>
      <w:r w:rsidR="0088465A">
        <w:rPr>
          <w:lang w:val="en-US" w:eastAsia="en-US"/>
        </w:rPr>
        <w:fldChar w:fldCharType="separate"/>
      </w:r>
      <w:r w:rsidR="0088465A" w:rsidRPr="0088465A">
        <w:rPr>
          <w:lang w:val="en-GB"/>
        </w:rPr>
        <w:t xml:space="preserve">Table </w:t>
      </w:r>
      <w:r w:rsidR="0088465A" w:rsidRPr="0088465A">
        <w:rPr>
          <w:noProof/>
          <w:lang w:val="en-GB"/>
        </w:rPr>
        <w:t>1</w:t>
      </w:r>
      <w:r w:rsidR="0088465A">
        <w:rPr>
          <w:lang w:val="en-US" w:eastAsia="en-US"/>
        </w:rPr>
        <w:fldChar w:fldCharType="end"/>
      </w:r>
      <w:r w:rsidRPr="00B51CC2">
        <w:rPr>
          <w:lang w:val="en-US" w:eastAsia="en-US"/>
        </w:rPr>
        <w:t>.</w:t>
      </w:r>
    </w:p>
    <w:p w14:paraId="196E59AA" w14:textId="77777777" w:rsidR="0088465A" w:rsidRDefault="0088465A" w:rsidP="00B51CC2">
      <w:pPr>
        <w:pStyle w:val="BodyText"/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1CC2" w14:paraId="64704402" w14:textId="77777777" w:rsidTr="00B51CC2">
        <w:tc>
          <w:tcPr>
            <w:tcW w:w="3020" w:type="dxa"/>
          </w:tcPr>
          <w:p w14:paraId="3972812F" w14:textId="77777777" w:rsidR="00B51CC2" w:rsidRDefault="00B51CC2" w:rsidP="0088465A">
            <w:pPr>
              <w:pStyle w:val="Body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Author</w:t>
            </w:r>
          </w:p>
        </w:tc>
        <w:tc>
          <w:tcPr>
            <w:tcW w:w="3021" w:type="dxa"/>
          </w:tcPr>
          <w:p w14:paraId="78D2CB47" w14:textId="77777777" w:rsidR="00B51CC2" w:rsidRDefault="00B51CC2" w:rsidP="0088465A">
            <w:pPr>
              <w:pStyle w:val="Body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Title</w:t>
            </w:r>
          </w:p>
        </w:tc>
        <w:tc>
          <w:tcPr>
            <w:tcW w:w="3021" w:type="dxa"/>
          </w:tcPr>
          <w:p w14:paraId="49CD4F83" w14:textId="77777777" w:rsidR="00B51CC2" w:rsidRDefault="00B51CC2" w:rsidP="0088465A">
            <w:pPr>
              <w:pStyle w:val="Body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Publication Year</w:t>
            </w:r>
          </w:p>
        </w:tc>
      </w:tr>
      <w:tr w:rsidR="00B51CC2" w14:paraId="0C4AC2C7" w14:textId="77777777" w:rsidTr="00B51CC2">
        <w:tc>
          <w:tcPr>
            <w:tcW w:w="3020" w:type="dxa"/>
          </w:tcPr>
          <w:p w14:paraId="41EDDE63" w14:textId="77777777" w:rsidR="00B51CC2" w:rsidRDefault="00B51CC2" w:rsidP="0088465A">
            <w:pPr>
              <w:pStyle w:val="BodyText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Gottlob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Frege</w:t>
            </w:r>
            <w:proofErr w:type="spellEnd"/>
          </w:p>
        </w:tc>
        <w:tc>
          <w:tcPr>
            <w:tcW w:w="3021" w:type="dxa"/>
          </w:tcPr>
          <w:p w14:paraId="5D7957C0" w14:textId="77777777" w:rsidR="00B51CC2" w:rsidRDefault="00B51CC2" w:rsidP="0088465A">
            <w:pPr>
              <w:pStyle w:val="BodyText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Begriffsschrift</w:t>
            </w:r>
            <w:proofErr w:type="spellEnd"/>
          </w:p>
        </w:tc>
        <w:tc>
          <w:tcPr>
            <w:tcW w:w="3021" w:type="dxa"/>
          </w:tcPr>
          <w:p w14:paraId="13284E26" w14:textId="77777777" w:rsidR="00B51CC2" w:rsidRDefault="00B51CC2" w:rsidP="0088465A">
            <w:pPr>
              <w:pStyle w:val="Body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1879</w:t>
            </w:r>
          </w:p>
        </w:tc>
      </w:tr>
      <w:tr w:rsidR="00B51CC2" w14:paraId="1E854D62" w14:textId="77777777" w:rsidTr="00B51CC2">
        <w:tc>
          <w:tcPr>
            <w:tcW w:w="3020" w:type="dxa"/>
          </w:tcPr>
          <w:p w14:paraId="2B1EFDE6" w14:textId="77777777" w:rsidR="00B51CC2" w:rsidRDefault="00B51CC2" w:rsidP="0088465A">
            <w:pPr>
              <w:pStyle w:val="Body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Bertrand Russell</w:t>
            </w:r>
          </w:p>
        </w:tc>
        <w:tc>
          <w:tcPr>
            <w:tcW w:w="3021" w:type="dxa"/>
          </w:tcPr>
          <w:p w14:paraId="5EFF1D78" w14:textId="77777777" w:rsidR="00B51CC2" w:rsidRDefault="00B51CC2" w:rsidP="0088465A">
            <w:pPr>
              <w:pStyle w:val="Body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Principia Mathematica</w:t>
            </w:r>
          </w:p>
        </w:tc>
        <w:tc>
          <w:tcPr>
            <w:tcW w:w="3021" w:type="dxa"/>
          </w:tcPr>
          <w:p w14:paraId="7C1A7848" w14:textId="77777777" w:rsidR="00B51CC2" w:rsidRDefault="00B51CC2" w:rsidP="0088465A">
            <w:pPr>
              <w:pStyle w:val="Body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1910</w:t>
            </w:r>
          </w:p>
        </w:tc>
      </w:tr>
      <w:tr w:rsidR="00B51CC2" w14:paraId="12B32070" w14:textId="77777777" w:rsidTr="00B51CC2">
        <w:tc>
          <w:tcPr>
            <w:tcW w:w="3020" w:type="dxa"/>
          </w:tcPr>
          <w:p w14:paraId="7AF65960" w14:textId="77777777" w:rsidR="00B51CC2" w:rsidRDefault="00B51CC2" w:rsidP="0088465A">
            <w:pPr>
              <w:pStyle w:val="Body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Ludwig Wittgenstein</w:t>
            </w:r>
          </w:p>
        </w:tc>
        <w:tc>
          <w:tcPr>
            <w:tcW w:w="3021" w:type="dxa"/>
          </w:tcPr>
          <w:p w14:paraId="57CFC198" w14:textId="77777777" w:rsidR="00B51CC2" w:rsidRDefault="00B51CC2" w:rsidP="0088465A">
            <w:pPr>
              <w:pStyle w:val="Body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Philosophical Investigations</w:t>
            </w:r>
          </w:p>
        </w:tc>
        <w:tc>
          <w:tcPr>
            <w:tcW w:w="3021" w:type="dxa"/>
          </w:tcPr>
          <w:p w14:paraId="5842B8A9" w14:textId="77777777" w:rsidR="00B51CC2" w:rsidRDefault="00B51CC2" w:rsidP="0088465A">
            <w:pPr>
              <w:pStyle w:val="Body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1953</w:t>
            </w:r>
          </w:p>
        </w:tc>
      </w:tr>
    </w:tbl>
    <w:p w14:paraId="7CF01185" w14:textId="77777777" w:rsidR="00B3645C" w:rsidRDefault="0088465A" w:rsidP="0088465A">
      <w:pPr>
        <w:pStyle w:val="Caption"/>
      </w:pPr>
      <w:bookmarkStart w:id="11" w:name="_Ref487792710"/>
      <w:bookmarkStart w:id="12" w:name="_Toc487824945"/>
      <w:r>
        <w:t xml:space="preserve">Table </w:t>
      </w:r>
      <w:r w:rsidR="009E11FE">
        <w:fldChar w:fldCharType="begin"/>
      </w:r>
      <w:r w:rsidR="009E11FE">
        <w:instrText xml:space="preserve"> SEQ Table \* ARABIC </w:instrText>
      </w:r>
      <w:r w:rsidR="009E11FE">
        <w:fldChar w:fldCharType="separate"/>
      </w:r>
      <w:r>
        <w:rPr>
          <w:noProof/>
        </w:rPr>
        <w:t>1</w:t>
      </w:r>
      <w:r w:rsidR="009E11FE">
        <w:rPr>
          <w:noProof/>
        </w:rPr>
        <w:fldChar w:fldCharType="end"/>
      </w:r>
      <w:bookmarkEnd w:id="11"/>
      <w:r>
        <w:t xml:space="preserve"> Philosop</w:t>
      </w:r>
      <w:r w:rsidR="00AC157A">
        <w:t>h</w:t>
      </w:r>
      <w:r>
        <w:t>ical Titles 1</w:t>
      </w:r>
      <w:bookmarkEnd w:id="12"/>
    </w:p>
    <w:p w14:paraId="20DD1B4C" w14:textId="77777777" w:rsidR="0088465A" w:rsidRDefault="0088465A" w:rsidP="0088465A">
      <w:pPr>
        <w:rPr>
          <w:lang w:val="en-GB"/>
        </w:rPr>
      </w:pPr>
    </w:p>
    <w:p w14:paraId="5D6CEF60" w14:textId="77777777" w:rsidR="0088465A" w:rsidRDefault="0088465A" w:rsidP="0088465A">
      <w:pPr>
        <w:rPr>
          <w:lang w:val="en-GB"/>
        </w:rPr>
      </w:pPr>
      <w:r w:rsidRPr="0088465A">
        <w:rPr>
          <w:lang w:val="en-GB"/>
        </w:rPr>
        <w:t xml:space="preserve">The same data </w:t>
      </w:r>
      <w:r w:rsidR="00AC157A">
        <w:rPr>
          <w:lang w:val="en-GB"/>
        </w:rPr>
        <w:t>are</w:t>
      </w:r>
      <w:r w:rsidRPr="0088465A">
        <w:rPr>
          <w:lang w:val="en-GB"/>
        </w:rPr>
        <w:t xml:space="preserve"> shown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_Ref487792734 </w:instrText>
      </w:r>
      <w:r>
        <w:rPr>
          <w:lang w:val="en-GB"/>
        </w:rPr>
        <w:fldChar w:fldCharType="separate"/>
      </w:r>
      <w:r w:rsidRPr="0088465A">
        <w:rPr>
          <w:lang w:val="en-GB"/>
        </w:rPr>
        <w:t xml:space="preserve">Table </w:t>
      </w:r>
      <w:r w:rsidRPr="0088465A">
        <w:rPr>
          <w:noProof/>
          <w:lang w:val="en-GB"/>
        </w:rPr>
        <w:t>2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Pr="0088465A">
        <w:rPr>
          <w:lang w:val="en-GB"/>
        </w:rPr>
        <w:t>but with different formatting.</w:t>
      </w:r>
    </w:p>
    <w:p w14:paraId="37281BA1" w14:textId="77777777" w:rsidR="0088465A" w:rsidRDefault="0088465A" w:rsidP="0088465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8465A" w14:paraId="5EA187C5" w14:textId="77777777" w:rsidTr="0088465A">
        <w:tc>
          <w:tcPr>
            <w:tcW w:w="3020" w:type="dxa"/>
            <w:shd w:val="clear" w:color="auto" w:fill="DAEEF3" w:themeFill="accent5" w:themeFillTint="33"/>
          </w:tcPr>
          <w:p w14:paraId="18B8BC98" w14:textId="77777777" w:rsidR="0088465A" w:rsidRDefault="0088465A" w:rsidP="00386F13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Author</w:t>
            </w:r>
          </w:p>
        </w:tc>
        <w:tc>
          <w:tcPr>
            <w:tcW w:w="3021" w:type="dxa"/>
            <w:shd w:val="clear" w:color="auto" w:fill="DAEEF3" w:themeFill="accent5" w:themeFillTint="33"/>
          </w:tcPr>
          <w:p w14:paraId="0227C32D" w14:textId="77777777" w:rsidR="0088465A" w:rsidRDefault="0088465A" w:rsidP="00386F13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Title</w:t>
            </w:r>
          </w:p>
        </w:tc>
        <w:tc>
          <w:tcPr>
            <w:tcW w:w="3021" w:type="dxa"/>
            <w:shd w:val="clear" w:color="auto" w:fill="DAEEF3" w:themeFill="accent5" w:themeFillTint="33"/>
          </w:tcPr>
          <w:p w14:paraId="4A77526A" w14:textId="77777777" w:rsidR="0088465A" w:rsidRDefault="0088465A" w:rsidP="00386F13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Publication Year</w:t>
            </w:r>
          </w:p>
        </w:tc>
      </w:tr>
      <w:tr w:rsidR="0088465A" w14:paraId="2157D67E" w14:textId="77777777" w:rsidTr="00386F13">
        <w:tc>
          <w:tcPr>
            <w:tcW w:w="3020" w:type="dxa"/>
          </w:tcPr>
          <w:p w14:paraId="75E28A8C" w14:textId="77777777" w:rsidR="0088465A" w:rsidRDefault="0088465A" w:rsidP="00386F13">
            <w:pPr>
              <w:pStyle w:val="BodyTex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Gottlob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Frege</w:t>
            </w:r>
            <w:proofErr w:type="spellEnd"/>
          </w:p>
        </w:tc>
        <w:tc>
          <w:tcPr>
            <w:tcW w:w="3021" w:type="dxa"/>
          </w:tcPr>
          <w:p w14:paraId="0EEA11FA" w14:textId="77777777" w:rsidR="0088465A" w:rsidRDefault="0088465A" w:rsidP="00386F13">
            <w:pPr>
              <w:pStyle w:val="BodyTex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Begriffsschrift</w:t>
            </w:r>
            <w:proofErr w:type="spellEnd"/>
          </w:p>
        </w:tc>
        <w:tc>
          <w:tcPr>
            <w:tcW w:w="3021" w:type="dxa"/>
          </w:tcPr>
          <w:p w14:paraId="44C053B3" w14:textId="77777777" w:rsidR="0088465A" w:rsidRDefault="0088465A" w:rsidP="00386F13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1879</w:t>
            </w:r>
          </w:p>
        </w:tc>
      </w:tr>
      <w:tr w:rsidR="0088465A" w14:paraId="52040ADB" w14:textId="77777777" w:rsidTr="00386F13">
        <w:tc>
          <w:tcPr>
            <w:tcW w:w="3020" w:type="dxa"/>
          </w:tcPr>
          <w:p w14:paraId="41CC58CB" w14:textId="77777777" w:rsidR="0088465A" w:rsidRDefault="0088465A" w:rsidP="00386F13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Bertrand Russell</w:t>
            </w:r>
          </w:p>
        </w:tc>
        <w:tc>
          <w:tcPr>
            <w:tcW w:w="3021" w:type="dxa"/>
          </w:tcPr>
          <w:p w14:paraId="5777465A" w14:textId="77777777" w:rsidR="0088465A" w:rsidRDefault="0088465A" w:rsidP="00386F13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Principia Mathematica</w:t>
            </w:r>
          </w:p>
        </w:tc>
        <w:tc>
          <w:tcPr>
            <w:tcW w:w="3021" w:type="dxa"/>
          </w:tcPr>
          <w:p w14:paraId="15D2C609" w14:textId="77777777" w:rsidR="0088465A" w:rsidRDefault="0088465A" w:rsidP="00386F13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1910</w:t>
            </w:r>
          </w:p>
        </w:tc>
      </w:tr>
      <w:tr w:rsidR="0088465A" w14:paraId="5FEBCC55" w14:textId="77777777" w:rsidTr="00386F13">
        <w:tc>
          <w:tcPr>
            <w:tcW w:w="3020" w:type="dxa"/>
          </w:tcPr>
          <w:p w14:paraId="00214742" w14:textId="77777777" w:rsidR="0088465A" w:rsidRDefault="0088465A" w:rsidP="00386F13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Ludwig Wittgenstein</w:t>
            </w:r>
          </w:p>
        </w:tc>
        <w:tc>
          <w:tcPr>
            <w:tcW w:w="3021" w:type="dxa"/>
          </w:tcPr>
          <w:p w14:paraId="17B75E56" w14:textId="77777777" w:rsidR="0088465A" w:rsidRDefault="0088465A" w:rsidP="00386F13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Philosophical Investigations</w:t>
            </w:r>
          </w:p>
        </w:tc>
        <w:tc>
          <w:tcPr>
            <w:tcW w:w="3021" w:type="dxa"/>
          </w:tcPr>
          <w:p w14:paraId="70AAB4ED" w14:textId="77777777" w:rsidR="0088465A" w:rsidRDefault="0088465A" w:rsidP="00386F13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1953</w:t>
            </w:r>
          </w:p>
        </w:tc>
      </w:tr>
    </w:tbl>
    <w:p w14:paraId="740ABC02" w14:textId="77777777" w:rsidR="0088465A" w:rsidRDefault="0088465A" w:rsidP="0088465A">
      <w:pPr>
        <w:rPr>
          <w:lang w:val="en-GB"/>
        </w:rPr>
      </w:pPr>
    </w:p>
    <w:p w14:paraId="5ADB7E7A" w14:textId="77777777" w:rsidR="0088465A" w:rsidRDefault="0088465A" w:rsidP="0088465A">
      <w:pPr>
        <w:pStyle w:val="Caption"/>
      </w:pPr>
      <w:bookmarkStart w:id="13" w:name="_Ref487792734"/>
      <w:bookmarkStart w:id="14" w:name="_Toc487824946"/>
      <w:r>
        <w:t xml:space="preserve">Table </w:t>
      </w:r>
      <w:r w:rsidR="009E11FE">
        <w:fldChar w:fldCharType="begin"/>
      </w:r>
      <w:r w:rsidR="009E11FE">
        <w:instrText xml:space="preserve"> SEQ Table \* ARABIC </w:instrText>
      </w:r>
      <w:r w:rsidR="009E11FE">
        <w:fldChar w:fldCharType="separate"/>
      </w:r>
      <w:r>
        <w:rPr>
          <w:noProof/>
        </w:rPr>
        <w:t>2</w:t>
      </w:r>
      <w:r w:rsidR="009E11FE">
        <w:rPr>
          <w:noProof/>
        </w:rPr>
        <w:fldChar w:fldCharType="end"/>
      </w:r>
      <w:bookmarkEnd w:id="13"/>
      <w:r>
        <w:t xml:space="preserve"> Philosophical Titles 2</w:t>
      </w:r>
      <w:bookmarkEnd w:id="14"/>
    </w:p>
    <w:p w14:paraId="319001F0" w14:textId="77777777" w:rsidR="00663076" w:rsidRDefault="00663076" w:rsidP="00663076">
      <w:pPr>
        <w:rPr>
          <w:lang w:val="en-GB"/>
        </w:rPr>
      </w:pPr>
    </w:p>
    <w:p w14:paraId="7CA71213" w14:textId="77777777" w:rsidR="00663076" w:rsidRDefault="00663076">
      <w:pPr>
        <w:spacing w:after="200" w:line="0" w:lineRule="auto"/>
        <w:rPr>
          <w:lang w:val="en-GB"/>
        </w:rPr>
      </w:pPr>
      <w:r>
        <w:rPr>
          <w:lang w:val="en-GB"/>
        </w:rPr>
        <w:br w:type="page"/>
      </w:r>
    </w:p>
    <w:p w14:paraId="306D6474" w14:textId="77777777" w:rsidR="00663076" w:rsidRDefault="00663076" w:rsidP="00663076">
      <w:pPr>
        <w:pStyle w:val="Heading1"/>
      </w:pPr>
      <w:bookmarkStart w:id="15" w:name="_Toc487825394"/>
      <w:r>
        <w:rPr>
          <w:lang w:val="en-GB"/>
        </w:rPr>
        <w:lastRenderedPageBreak/>
        <w:t xml:space="preserve">Fifth </w:t>
      </w:r>
      <w:r w:rsidRPr="00663076">
        <w:t>Chapter</w:t>
      </w:r>
      <w:bookmarkEnd w:id="15"/>
    </w:p>
    <w:p w14:paraId="6FB3923A" w14:textId="77777777" w:rsidR="00663076" w:rsidRDefault="00663076" w:rsidP="00663076">
      <w:pPr>
        <w:pStyle w:val="BodyText"/>
        <w:rPr>
          <w:lang w:val="en-US" w:eastAsia="en-US"/>
        </w:rPr>
      </w:pPr>
      <w:r w:rsidRPr="00663076">
        <w:rPr>
          <w:lang w:val="en-US" w:eastAsia="en-US"/>
        </w:rPr>
        <w:t>This chapter could discuss your work.</w:t>
      </w:r>
      <w:r w:rsidR="00D55E55">
        <w:rPr>
          <w:lang w:val="en-US" w:eastAsia="en-US"/>
        </w:rPr>
        <w:t xml:space="preserve"> </w:t>
      </w:r>
      <w:r w:rsidR="00D55E55" w:rsidRPr="00D55E55">
        <w:rPr>
          <w:lang w:val="en-US" w:eastAsia="en-US"/>
        </w:rPr>
        <w:t xml:space="preserve">Comparing </w:t>
      </w:r>
      <w:r w:rsidR="00D55E55">
        <w:rPr>
          <w:lang w:val="en-US" w:eastAsia="en-US"/>
        </w:rPr>
        <w:t>your</w:t>
      </w:r>
      <w:r w:rsidR="00D55E55" w:rsidRPr="00D55E55">
        <w:rPr>
          <w:lang w:val="en-US" w:eastAsia="en-US"/>
        </w:rPr>
        <w:t xml:space="preserve"> results to those of previous work is one important part of the discussion. See how this can be done in</w:t>
      </w:r>
      <w:r w:rsidR="00D55E55">
        <w:rPr>
          <w:lang w:val="en-US" w:eastAsia="en-US"/>
        </w:rPr>
        <w:t xml:space="preserve"> Simon (1996) and </w:t>
      </w:r>
      <w:proofErr w:type="spellStart"/>
      <w:r w:rsidR="00D55E55">
        <w:rPr>
          <w:lang w:val="en-US" w:eastAsia="en-US"/>
        </w:rPr>
        <w:t>Hevner</w:t>
      </w:r>
      <w:proofErr w:type="spellEnd"/>
      <w:r w:rsidR="00D55E55">
        <w:rPr>
          <w:lang w:val="en-US" w:eastAsia="en-US"/>
        </w:rPr>
        <w:t xml:space="preserve"> et al. (2004).</w:t>
      </w:r>
    </w:p>
    <w:p w14:paraId="56FD9DF9" w14:textId="77777777" w:rsidR="00B450F4" w:rsidRDefault="00B450F4" w:rsidP="00663076">
      <w:pPr>
        <w:pStyle w:val="BodyText"/>
        <w:rPr>
          <w:lang w:val="en-US" w:eastAsia="en-US"/>
        </w:rPr>
      </w:pPr>
    </w:p>
    <w:p w14:paraId="5AA250AB" w14:textId="77777777" w:rsidR="00B450F4" w:rsidRDefault="00D55E55" w:rsidP="00663076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(Literature references can be handled in different ways in Word. In order to obtain correctly formatted citations, you can search in Google Scholar and grab a citation by clicking on the “Cite” link below a search result. You can also use reference managers, such as </w:t>
      </w:r>
      <w:proofErr w:type="spellStart"/>
      <w:r>
        <w:rPr>
          <w:lang w:val="en-US" w:eastAsia="en-US"/>
        </w:rPr>
        <w:t>Mendeley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Paperpile</w:t>
      </w:r>
      <w:proofErr w:type="spellEnd"/>
      <w:r>
        <w:rPr>
          <w:lang w:val="en-US" w:eastAsia="en-US"/>
        </w:rPr>
        <w:t xml:space="preserve"> or </w:t>
      </w:r>
      <w:proofErr w:type="spellStart"/>
      <w:r>
        <w:rPr>
          <w:lang w:val="en-US" w:eastAsia="en-US"/>
        </w:rPr>
        <w:t>Zotero</w:t>
      </w:r>
      <w:proofErr w:type="spellEnd"/>
      <w:r>
        <w:rPr>
          <w:lang w:val="en-US" w:eastAsia="en-US"/>
        </w:rPr>
        <w:t>.)</w:t>
      </w:r>
    </w:p>
    <w:p w14:paraId="1FFD8996" w14:textId="77777777" w:rsidR="00002745" w:rsidRDefault="00002745" w:rsidP="00663076">
      <w:pPr>
        <w:pStyle w:val="BodyText"/>
        <w:rPr>
          <w:lang w:val="en-US" w:eastAsia="en-US"/>
        </w:rPr>
      </w:pPr>
    </w:p>
    <w:p w14:paraId="5C9414AF" w14:textId="77777777" w:rsidR="00002745" w:rsidRDefault="00002745">
      <w:pPr>
        <w:spacing w:after="200" w:line="0" w:lineRule="auto"/>
        <w:rPr>
          <w:rFonts w:ascii="Verdana" w:eastAsiaTheme="majorEastAsia" w:hAnsi="Verdana" w:cstheme="majorBidi"/>
          <w:bCs/>
          <w:color w:val="000000" w:themeColor="text1"/>
          <w:sz w:val="52"/>
          <w:szCs w:val="28"/>
          <w:lang w:val="en-US"/>
        </w:rPr>
      </w:pPr>
      <w:r w:rsidRPr="006A0B3B">
        <w:rPr>
          <w:lang w:val="en-GB"/>
        </w:rPr>
        <w:br w:type="page"/>
      </w:r>
    </w:p>
    <w:p w14:paraId="37EA6B92" w14:textId="77777777" w:rsidR="00002745" w:rsidRDefault="00002745" w:rsidP="00002745">
      <w:pPr>
        <w:pStyle w:val="Heading1-woutnumbering"/>
      </w:pPr>
      <w:bookmarkStart w:id="16" w:name="_Toc487825395"/>
      <w:r>
        <w:lastRenderedPageBreak/>
        <w:t>References</w:t>
      </w:r>
      <w:bookmarkEnd w:id="16"/>
    </w:p>
    <w:p w14:paraId="372D8C64" w14:textId="77777777" w:rsidR="006A0B3B" w:rsidRPr="00382F50" w:rsidRDefault="006A0B3B" w:rsidP="006A0B3B">
      <w:pPr>
        <w:pStyle w:val="Heading1-woutnumber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Hevner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Alan et al. "Design science in information systems research."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MIS quarterly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28.1 (2004): 75-105.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Simon, Herbert 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sciences of the artificial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MIT press, 1996.</w:t>
      </w:r>
    </w:p>
    <w:p w14:paraId="696FB5B0" w14:textId="77777777" w:rsidR="006A0B3B" w:rsidRDefault="006A0B3B" w:rsidP="00002745">
      <w:pPr>
        <w:pStyle w:val="Heading1-woutnumbering"/>
      </w:pPr>
    </w:p>
    <w:p w14:paraId="7D9A0736" w14:textId="77777777" w:rsidR="00002745" w:rsidRDefault="00002745">
      <w:pPr>
        <w:spacing w:after="200" w:line="0" w:lineRule="auto"/>
        <w:rPr>
          <w:rFonts w:ascii="Verdana" w:eastAsiaTheme="majorEastAsia" w:hAnsi="Verdana" w:cstheme="majorBidi"/>
          <w:bCs/>
          <w:color w:val="000000" w:themeColor="text1"/>
          <w:sz w:val="52"/>
          <w:szCs w:val="28"/>
          <w:lang w:val="en-US"/>
        </w:rPr>
      </w:pPr>
      <w:r w:rsidRPr="006A0B3B">
        <w:rPr>
          <w:lang w:val="en-GB"/>
        </w:rPr>
        <w:br w:type="page"/>
      </w:r>
    </w:p>
    <w:p w14:paraId="1913A080" w14:textId="77777777" w:rsidR="00002745" w:rsidRDefault="00002745" w:rsidP="00002745">
      <w:pPr>
        <w:pStyle w:val="Heading1-woutnumbering"/>
      </w:pPr>
      <w:bookmarkStart w:id="17" w:name="_Toc487825396"/>
      <w:r>
        <w:lastRenderedPageBreak/>
        <w:t>Appendix A – An Appendix</w:t>
      </w:r>
      <w:bookmarkEnd w:id="17"/>
    </w:p>
    <w:p w14:paraId="210107F9" w14:textId="77777777" w:rsidR="00002745" w:rsidRDefault="00002745">
      <w:pPr>
        <w:spacing w:after="200" w:line="0" w:lineRule="auto"/>
        <w:rPr>
          <w:rFonts w:ascii="Verdana" w:eastAsiaTheme="majorEastAsia" w:hAnsi="Verdana" w:cstheme="majorBidi"/>
          <w:bCs/>
          <w:color w:val="000000" w:themeColor="text1"/>
          <w:sz w:val="52"/>
          <w:szCs w:val="28"/>
          <w:lang w:val="en-US"/>
        </w:rPr>
      </w:pPr>
      <w:r w:rsidRPr="006A0B3B">
        <w:rPr>
          <w:lang w:val="en-GB"/>
        </w:rPr>
        <w:br w:type="page"/>
      </w:r>
    </w:p>
    <w:p w14:paraId="3F9B9B25" w14:textId="77777777" w:rsidR="00002745" w:rsidRDefault="00002745" w:rsidP="00002745">
      <w:pPr>
        <w:pStyle w:val="Heading1-woutnumbering"/>
      </w:pPr>
      <w:bookmarkStart w:id="18" w:name="_Toc487825397"/>
      <w:r>
        <w:lastRenderedPageBreak/>
        <w:t>Appendix B – Another Appendix</w:t>
      </w:r>
      <w:bookmarkEnd w:id="18"/>
    </w:p>
    <w:p w14:paraId="4F9BC36A" w14:textId="77777777" w:rsidR="00002745" w:rsidRDefault="00002745">
      <w:pPr>
        <w:spacing w:after="200" w:line="0" w:lineRule="auto"/>
        <w:rPr>
          <w:rFonts w:ascii="Verdana" w:eastAsiaTheme="majorEastAsia" w:hAnsi="Verdana" w:cstheme="majorBidi"/>
          <w:bCs/>
          <w:color w:val="000000" w:themeColor="text1"/>
          <w:sz w:val="52"/>
          <w:szCs w:val="28"/>
          <w:lang w:val="en-US"/>
        </w:rPr>
      </w:pPr>
      <w:r w:rsidRPr="006A0B3B">
        <w:rPr>
          <w:lang w:val="en-GB"/>
        </w:rPr>
        <w:br w:type="page"/>
      </w:r>
    </w:p>
    <w:p w14:paraId="25A4A5B5" w14:textId="77777777" w:rsidR="00002745" w:rsidRDefault="00002745" w:rsidP="00002745">
      <w:pPr>
        <w:pStyle w:val="Heading1-woutnumbering"/>
      </w:pPr>
      <w:bookmarkStart w:id="19" w:name="_Toc487825398"/>
      <w:r>
        <w:lastRenderedPageBreak/>
        <w:t>Appendix C – Reflection Document 1</w:t>
      </w:r>
      <w:bookmarkEnd w:id="19"/>
    </w:p>
    <w:p w14:paraId="3875CF52" w14:textId="77777777" w:rsidR="00002745" w:rsidRDefault="00002745" w:rsidP="00002745">
      <w:pPr>
        <w:pStyle w:val="Heading1-woutnumbering"/>
      </w:pPr>
    </w:p>
    <w:p w14:paraId="1A9F49F8" w14:textId="77777777" w:rsidR="00002745" w:rsidRDefault="00002745">
      <w:pPr>
        <w:spacing w:after="200" w:line="0" w:lineRule="auto"/>
        <w:rPr>
          <w:rFonts w:ascii="Verdana" w:eastAsiaTheme="majorEastAsia" w:hAnsi="Verdana" w:cstheme="majorBidi"/>
          <w:bCs/>
          <w:color w:val="000000" w:themeColor="text1"/>
          <w:sz w:val="52"/>
          <w:szCs w:val="28"/>
          <w:lang w:val="en-US"/>
        </w:rPr>
      </w:pPr>
      <w:r w:rsidRPr="006A0B3B">
        <w:rPr>
          <w:lang w:val="en-GB"/>
        </w:rPr>
        <w:br w:type="page"/>
      </w:r>
    </w:p>
    <w:p w14:paraId="6BE56604" w14:textId="77777777" w:rsidR="00002745" w:rsidRDefault="00002745" w:rsidP="00002745">
      <w:pPr>
        <w:pStyle w:val="Heading1-woutnumbering"/>
      </w:pPr>
      <w:bookmarkStart w:id="20" w:name="_Toc487825399"/>
      <w:r>
        <w:lastRenderedPageBreak/>
        <w:t>Appendix D – Reflection Document 2</w:t>
      </w:r>
      <w:bookmarkEnd w:id="20"/>
    </w:p>
    <w:p w14:paraId="5A8786C3" w14:textId="77777777" w:rsidR="00002745" w:rsidRPr="00663076" w:rsidRDefault="00002745" w:rsidP="00002745">
      <w:pPr>
        <w:pStyle w:val="Heading1-woutnumbering"/>
      </w:pPr>
    </w:p>
    <w:p w14:paraId="1C49C27B" w14:textId="77777777" w:rsidR="005E2718" w:rsidRPr="00002745" w:rsidRDefault="005E2718" w:rsidP="00002745">
      <w:pPr>
        <w:spacing w:after="200" w:line="0" w:lineRule="auto"/>
        <w:rPr>
          <w:lang w:val="en-US"/>
        </w:rPr>
        <w:sectPr w:rsidR="005E2718" w:rsidRPr="00002745" w:rsidSect="00F573C7">
          <w:footerReference w:type="default" r:id="rId18"/>
          <w:footerReference w:type="first" r:id="rId19"/>
          <w:pgSz w:w="11906" w:h="16838" w:code="9"/>
          <w:pgMar w:top="1417" w:right="1417" w:bottom="1417" w:left="1417" w:header="709" w:footer="709" w:gutter="0"/>
          <w:pgNumType w:start="1"/>
          <w:cols w:space="708"/>
          <w:titlePg/>
          <w:docGrid w:linePitch="360"/>
        </w:sectPr>
      </w:pPr>
    </w:p>
    <w:p w14:paraId="54B6A1C7" w14:textId="77777777" w:rsidR="00867BCA" w:rsidRPr="004F30C5" w:rsidRDefault="00867BCA" w:rsidP="008F3237">
      <w:pPr>
        <w:pStyle w:val="BodyText"/>
        <w:rPr>
          <w:lang w:val="en-GB"/>
        </w:rPr>
      </w:pPr>
    </w:p>
    <w:sectPr w:rsidR="00867BCA" w:rsidRPr="004F30C5" w:rsidSect="007D0FD1">
      <w:type w:val="continuous"/>
      <w:pgSz w:w="11906" w:h="16838" w:code="9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72A2A" w14:textId="77777777" w:rsidR="009E11FE" w:rsidRPr="009C493C" w:rsidRDefault="009E11FE" w:rsidP="009C493C">
      <w:r>
        <w:separator/>
      </w:r>
    </w:p>
  </w:endnote>
  <w:endnote w:type="continuationSeparator" w:id="0">
    <w:p w14:paraId="13783C23" w14:textId="77777777" w:rsidR="009E11FE" w:rsidRPr="009C493C" w:rsidRDefault="009E11FE" w:rsidP="009C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7081834"/>
      <w:docPartObj>
        <w:docPartGallery w:val="Page Numbers (Bottom of Page)"/>
        <w:docPartUnique/>
      </w:docPartObj>
    </w:sdtPr>
    <w:sdtEndPr/>
    <w:sdtContent>
      <w:p w14:paraId="6F0F6EC0" w14:textId="77777777" w:rsidR="004C457F" w:rsidRDefault="005F3E7A">
        <w:pPr>
          <w:pStyle w:val="Footer"/>
          <w:jc w:val="center"/>
        </w:pPr>
      </w:p>
    </w:sdtContent>
  </w:sdt>
  <w:p w14:paraId="3E18B4AF" w14:textId="77777777" w:rsidR="001E7FED" w:rsidRDefault="001E7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6536178"/>
      <w:docPartObj>
        <w:docPartGallery w:val="Page Numbers (Bottom of Page)"/>
        <w:docPartUnique/>
      </w:docPartObj>
    </w:sdtPr>
    <w:sdtEndPr/>
    <w:sdtContent>
      <w:p w14:paraId="1066E3CD" w14:textId="77777777" w:rsidR="004C457F" w:rsidRDefault="005F3E7A" w:rsidP="004C457F">
        <w:pPr>
          <w:pStyle w:val="Footer"/>
        </w:pPr>
      </w:p>
    </w:sdtContent>
  </w:sdt>
  <w:p w14:paraId="563DF77A" w14:textId="77777777" w:rsidR="001E7FED" w:rsidRDefault="001E7FED" w:rsidP="001E7FED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896311"/>
      <w:docPartObj>
        <w:docPartGallery w:val="Page Numbers (Bottom of Page)"/>
        <w:docPartUnique/>
      </w:docPartObj>
    </w:sdtPr>
    <w:sdtEndPr/>
    <w:sdtContent>
      <w:p w14:paraId="56A37AB5" w14:textId="77777777" w:rsidR="004C457F" w:rsidRDefault="004C457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611">
          <w:rPr>
            <w:noProof/>
          </w:rPr>
          <w:t>iv</w:t>
        </w:r>
        <w:r>
          <w:fldChar w:fldCharType="end"/>
        </w:r>
      </w:p>
    </w:sdtContent>
  </w:sdt>
  <w:p w14:paraId="58A759E7" w14:textId="77777777" w:rsidR="004C457F" w:rsidRDefault="004C457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5331181"/>
      <w:docPartObj>
        <w:docPartGallery w:val="Page Numbers (Bottom of Page)"/>
        <w:docPartUnique/>
      </w:docPartObj>
    </w:sdtPr>
    <w:sdtEndPr/>
    <w:sdtContent>
      <w:p w14:paraId="18EF2056" w14:textId="77777777" w:rsidR="004C457F" w:rsidRDefault="004C457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14:paraId="28B84C4D" w14:textId="77777777" w:rsidR="004C457F" w:rsidRDefault="004C457F" w:rsidP="001E7FED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7499598"/>
      <w:docPartObj>
        <w:docPartGallery w:val="Page Numbers (Bottom of Page)"/>
        <w:docPartUnique/>
      </w:docPartObj>
    </w:sdtPr>
    <w:sdtEndPr/>
    <w:sdtContent>
      <w:p w14:paraId="495C7BDA" w14:textId="77777777" w:rsidR="004C457F" w:rsidRDefault="004C457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611">
          <w:rPr>
            <w:noProof/>
          </w:rPr>
          <w:t>10</w:t>
        </w:r>
        <w:r>
          <w:fldChar w:fldCharType="end"/>
        </w:r>
      </w:p>
    </w:sdtContent>
  </w:sdt>
  <w:p w14:paraId="7C084796" w14:textId="77777777" w:rsidR="004C457F" w:rsidRDefault="004C457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0256723"/>
      <w:docPartObj>
        <w:docPartGallery w:val="Page Numbers (Bottom of Page)"/>
        <w:docPartUnique/>
      </w:docPartObj>
    </w:sdtPr>
    <w:sdtEndPr/>
    <w:sdtContent>
      <w:p w14:paraId="3431027B" w14:textId="77777777" w:rsidR="004C457F" w:rsidRDefault="004C457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738EC91" w14:textId="77777777" w:rsidR="004C457F" w:rsidRDefault="004C457F" w:rsidP="001E7FE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7561C" w14:textId="77777777" w:rsidR="009E11FE" w:rsidRPr="009C493C" w:rsidRDefault="009E11FE" w:rsidP="009C493C">
      <w:r>
        <w:separator/>
      </w:r>
    </w:p>
  </w:footnote>
  <w:footnote w:type="continuationSeparator" w:id="0">
    <w:p w14:paraId="2E8E5FF8" w14:textId="77777777" w:rsidR="009E11FE" w:rsidRPr="009C493C" w:rsidRDefault="009E11FE" w:rsidP="009C4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CF03D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C841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F620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56A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2E08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C0AE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28B4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AAF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E6D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22C1F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80927"/>
    <w:multiLevelType w:val="multilevel"/>
    <w:tmpl w:val="8AE643B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91C3993"/>
    <w:multiLevelType w:val="hybridMultilevel"/>
    <w:tmpl w:val="BFA6DDC6"/>
    <w:lvl w:ilvl="0" w:tplc="5C9C37A4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DE4848"/>
    <w:multiLevelType w:val="multilevel"/>
    <w:tmpl w:val="50CCF2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3326514"/>
    <w:multiLevelType w:val="multilevel"/>
    <w:tmpl w:val="5DD8A3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102522"/>
    <w:multiLevelType w:val="multilevel"/>
    <w:tmpl w:val="1AE893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F56135A"/>
    <w:multiLevelType w:val="hybridMultilevel"/>
    <w:tmpl w:val="6504ADFA"/>
    <w:lvl w:ilvl="0" w:tplc="C0483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76343"/>
    <w:multiLevelType w:val="hybridMultilevel"/>
    <w:tmpl w:val="B3CAE208"/>
    <w:lvl w:ilvl="0" w:tplc="971C8E90">
      <w:start w:val="1"/>
      <w:numFmt w:val="decimal"/>
      <w:pStyle w:val="Listofreferences-numbered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4501D"/>
    <w:multiLevelType w:val="hybridMultilevel"/>
    <w:tmpl w:val="0CFEA942"/>
    <w:lvl w:ilvl="0" w:tplc="9594EF4C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4A33CE"/>
    <w:multiLevelType w:val="hybridMultilevel"/>
    <w:tmpl w:val="2D72B224"/>
    <w:lvl w:ilvl="0" w:tplc="F1701E7E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35DF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  <w:lvlOverride w:ilvl="0">
      <w:startOverride w:val="1"/>
    </w:lvlOverride>
  </w:num>
  <w:num w:numId="12">
    <w:abstractNumId w:val="18"/>
  </w:num>
  <w:num w:numId="13">
    <w:abstractNumId w:val="18"/>
    <w:lvlOverride w:ilvl="0">
      <w:startOverride w:val="1"/>
    </w:lvlOverride>
  </w:num>
  <w:num w:numId="14">
    <w:abstractNumId w:val="16"/>
  </w:num>
  <w:num w:numId="15">
    <w:abstractNumId w:val="14"/>
  </w:num>
  <w:num w:numId="16">
    <w:abstractNumId w:val="15"/>
  </w:num>
  <w:num w:numId="17">
    <w:abstractNumId w:val="17"/>
  </w:num>
  <w:num w:numId="18">
    <w:abstractNumId w:val="11"/>
  </w:num>
  <w:num w:numId="19">
    <w:abstractNumId w:val="13"/>
  </w:num>
  <w:num w:numId="20">
    <w:abstractNumId w:val="19"/>
  </w:num>
  <w:num w:numId="21">
    <w:abstractNumId w:val="12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attachedTemplate r:id="rId1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7B4"/>
    <w:rsid w:val="00002745"/>
    <w:rsid w:val="0002347F"/>
    <w:rsid w:val="00037FAA"/>
    <w:rsid w:val="000430B2"/>
    <w:rsid w:val="0004507A"/>
    <w:rsid w:val="000469A9"/>
    <w:rsid w:val="00050F92"/>
    <w:rsid w:val="000607CC"/>
    <w:rsid w:val="00060F5D"/>
    <w:rsid w:val="000943B7"/>
    <w:rsid w:val="00096AF3"/>
    <w:rsid w:val="00097598"/>
    <w:rsid w:val="000A164F"/>
    <w:rsid w:val="000A26C4"/>
    <w:rsid w:val="000B1BC3"/>
    <w:rsid w:val="000B7268"/>
    <w:rsid w:val="000B7EAC"/>
    <w:rsid w:val="000F61D6"/>
    <w:rsid w:val="000F700A"/>
    <w:rsid w:val="00107031"/>
    <w:rsid w:val="00110AD4"/>
    <w:rsid w:val="00112DC6"/>
    <w:rsid w:val="00120C38"/>
    <w:rsid w:val="00134A05"/>
    <w:rsid w:val="00145487"/>
    <w:rsid w:val="001B304D"/>
    <w:rsid w:val="001C4CFE"/>
    <w:rsid w:val="001D3728"/>
    <w:rsid w:val="001E6360"/>
    <w:rsid w:val="001E7FED"/>
    <w:rsid w:val="001F15C7"/>
    <w:rsid w:val="00202DDC"/>
    <w:rsid w:val="00222437"/>
    <w:rsid w:val="002351CA"/>
    <w:rsid w:val="0024142A"/>
    <w:rsid w:val="00244212"/>
    <w:rsid w:val="002674DA"/>
    <w:rsid w:val="00276561"/>
    <w:rsid w:val="00281FF2"/>
    <w:rsid w:val="002852E2"/>
    <w:rsid w:val="00291807"/>
    <w:rsid w:val="00294939"/>
    <w:rsid w:val="002950E6"/>
    <w:rsid w:val="002E21B0"/>
    <w:rsid w:val="002F314F"/>
    <w:rsid w:val="002F34BA"/>
    <w:rsid w:val="002F77B4"/>
    <w:rsid w:val="00302474"/>
    <w:rsid w:val="003344B8"/>
    <w:rsid w:val="00335269"/>
    <w:rsid w:val="0035702F"/>
    <w:rsid w:val="00360C5A"/>
    <w:rsid w:val="0038585F"/>
    <w:rsid w:val="00387F84"/>
    <w:rsid w:val="00391560"/>
    <w:rsid w:val="003B5573"/>
    <w:rsid w:val="003B7C64"/>
    <w:rsid w:val="003D2BC5"/>
    <w:rsid w:val="003D62F3"/>
    <w:rsid w:val="003F1859"/>
    <w:rsid w:val="004025FD"/>
    <w:rsid w:val="00411260"/>
    <w:rsid w:val="004138B5"/>
    <w:rsid w:val="00423131"/>
    <w:rsid w:val="004403B0"/>
    <w:rsid w:val="00440F4E"/>
    <w:rsid w:val="00453F93"/>
    <w:rsid w:val="004642B6"/>
    <w:rsid w:val="00464736"/>
    <w:rsid w:val="00464A7D"/>
    <w:rsid w:val="004968BC"/>
    <w:rsid w:val="004A5B89"/>
    <w:rsid w:val="004A77BA"/>
    <w:rsid w:val="004C457F"/>
    <w:rsid w:val="004D5467"/>
    <w:rsid w:val="004E7B43"/>
    <w:rsid w:val="004F30C5"/>
    <w:rsid w:val="004F71E5"/>
    <w:rsid w:val="0050199D"/>
    <w:rsid w:val="0052281B"/>
    <w:rsid w:val="00557F6E"/>
    <w:rsid w:val="00583493"/>
    <w:rsid w:val="005A3189"/>
    <w:rsid w:val="005A512B"/>
    <w:rsid w:val="005B2B11"/>
    <w:rsid w:val="005B2C03"/>
    <w:rsid w:val="005B36BB"/>
    <w:rsid w:val="005D4545"/>
    <w:rsid w:val="005E2718"/>
    <w:rsid w:val="005F2823"/>
    <w:rsid w:val="00610DC0"/>
    <w:rsid w:val="00626DE0"/>
    <w:rsid w:val="00655315"/>
    <w:rsid w:val="00656965"/>
    <w:rsid w:val="00663076"/>
    <w:rsid w:val="0066329D"/>
    <w:rsid w:val="0066501E"/>
    <w:rsid w:val="006714CA"/>
    <w:rsid w:val="00691868"/>
    <w:rsid w:val="006A0B3B"/>
    <w:rsid w:val="006A480A"/>
    <w:rsid w:val="006A4C3C"/>
    <w:rsid w:val="006A545D"/>
    <w:rsid w:val="006B0128"/>
    <w:rsid w:val="006B5DBB"/>
    <w:rsid w:val="006C2F79"/>
    <w:rsid w:val="006D3ADA"/>
    <w:rsid w:val="006D48E0"/>
    <w:rsid w:val="006D5B38"/>
    <w:rsid w:val="006E1632"/>
    <w:rsid w:val="00706611"/>
    <w:rsid w:val="00711CEC"/>
    <w:rsid w:val="007153B0"/>
    <w:rsid w:val="00724F7A"/>
    <w:rsid w:val="007347A4"/>
    <w:rsid w:val="00756343"/>
    <w:rsid w:val="00761A32"/>
    <w:rsid w:val="0076267E"/>
    <w:rsid w:val="00776824"/>
    <w:rsid w:val="00782945"/>
    <w:rsid w:val="00785142"/>
    <w:rsid w:val="00791663"/>
    <w:rsid w:val="00793B8F"/>
    <w:rsid w:val="007A5DF2"/>
    <w:rsid w:val="007A723F"/>
    <w:rsid w:val="007B1573"/>
    <w:rsid w:val="007B4743"/>
    <w:rsid w:val="007C7228"/>
    <w:rsid w:val="007D0FD1"/>
    <w:rsid w:val="007D20D6"/>
    <w:rsid w:val="007E6574"/>
    <w:rsid w:val="007F40C9"/>
    <w:rsid w:val="007F511E"/>
    <w:rsid w:val="00802E61"/>
    <w:rsid w:val="00803CC5"/>
    <w:rsid w:val="00804337"/>
    <w:rsid w:val="00825B68"/>
    <w:rsid w:val="00834D5D"/>
    <w:rsid w:val="00867BCA"/>
    <w:rsid w:val="0087120D"/>
    <w:rsid w:val="0087496A"/>
    <w:rsid w:val="00881291"/>
    <w:rsid w:val="00883298"/>
    <w:rsid w:val="0088465A"/>
    <w:rsid w:val="008D279A"/>
    <w:rsid w:val="008E5CE9"/>
    <w:rsid w:val="008F3237"/>
    <w:rsid w:val="00902121"/>
    <w:rsid w:val="00902F94"/>
    <w:rsid w:val="00920401"/>
    <w:rsid w:val="00924F35"/>
    <w:rsid w:val="00927895"/>
    <w:rsid w:val="00932E24"/>
    <w:rsid w:val="00940834"/>
    <w:rsid w:val="00950729"/>
    <w:rsid w:val="00975E2C"/>
    <w:rsid w:val="00980E80"/>
    <w:rsid w:val="00994236"/>
    <w:rsid w:val="009960EA"/>
    <w:rsid w:val="009B41AC"/>
    <w:rsid w:val="009C493C"/>
    <w:rsid w:val="009C51C4"/>
    <w:rsid w:val="009C5C5B"/>
    <w:rsid w:val="009D72CB"/>
    <w:rsid w:val="009D793B"/>
    <w:rsid w:val="009E11FE"/>
    <w:rsid w:val="00A03F44"/>
    <w:rsid w:val="00A350C7"/>
    <w:rsid w:val="00A477D9"/>
    <w:rsid w:val="00A557B1"/>
    <w:rsid w:val="00A64E66"/>
    <w:rsid w:val="00A91C09"/>
    <w:rsid w:val="00A92B94"/>
    <w:rsid w:val="00AA46DF"/>
    <w:rsid w:val="00AB439A"/>
    <w:rsid w:val="00AC157A"/>
    <w:rsid w:val="00AC424A"/>
    <w:rsid w:val="00AD27A4"/>
    <w:rsid w:val="00AE5038"/>
    <w:rsid w:val="00B0379B"/>
    <w:rsid w:val="00B2352F"/>
    <w:rsid w:val="00B27EA6"/>
    <w:rsid w:val="00B3645C"/>
    <w:rsid w:val="00B41B72"/>
    <w:rsid w:val="00B450F4"/>
    <w:rsid w:val="00B46067"/>
    <w:rsid w:val="00B51CC2"/>
    <w:rsid w:val="00B57230"/>
    <w:rsid w:val="00B827EB"/>
    <w:rsid w:val="00B82818"/>
    <w:rsid w:val="00B933AC"/>
    <w:rsid w:val="00BC0341"/>
    <w:rsid w:val="00BD4818"/>
    <w:rsid w:val="00BF1711"/>
    <w:rsid w:val="00C04365"/>
    <w:rsid w:val="00C26916"/>
    <w:rsid w:val="00C32692"/>
    <w:rsid w:val="00C331E8"/>
    <w:rsid w:val="00C36505"/>
    <w:rsid w:val="00C47A82"/>
    <w:rsid w:val="00C67DFA"/>
    <w:rsid w:val="00C8187D"/>
    <w:rsid w:val="00C8393D"/>
    <w:rsid w:val="00CB37A3"/>
    <w:rsid w:val="00CB60AB"/>
    <w:rsid w:val="00CD22D7"/>
    <w:rsid w:val="00CD27E5"/>
    <w:rsid w:val="00CD436A"/>
    <w:rsid w:val="00CE77B8"/>
    <w:rsid w:val="00CF57E6"/>
    <w:rsid w:val="00CF5EAD"/>
    <w:rsid w:val="00D142D2"/>
    <w:rsid w:val="00D23607"/>
    <w:rsid w:val="00D55E55"/>
    <w:rsid w:val="00D62765"/>
    <w:rsid w:val="00D62DBB"/>
    <w:rsid w:val="00D6378A"/>
    <w:rsid w:val="00D65B8D"/>
    <w:rsid w:val="00D938B1"/>
    <w:rsid w:val="00D95178"/>
    <w:rsid w:val="00D97A87"/>
    <w:rsid w:val="00DA435E"/>
    <w:rsid w:val="00DA7DF5"/>
    <w:rsid w:val="00DB7F41"/>
    <w:rsid w:val="00DC1BF7"/>
    <w:rsid w:val="00E05352"/>
    <w:rsid w:val="00E306F9"/>
    <w:rsid w:val="00E325CF"/>
    <w:rsid w:val="00E43042"/>
    <w:rsid w:val="00E63C81"/>
    <w:rsid w:val="00E75DB4"/>
    <w:rsid w:val="00E77D28"/>
    <w:rsid w:val="00E84E87"/>
    <w:rsid w:val="00E900CA"/>
    <w:rsid w:val="00E902E7"/>
    <w:rsid w:val="00EA3B45"/>
    <w:rsid w:val="00EA766B"/>
    <w:rsid w:val="00EB7669"/>
    <w:rsid w:val="00ED004F"/>
    <w:rsid w:val="00F01601"/>
    <w:rsid w:val="00F1464D"/>
    <w:rsid w:val="00F1561B"/>
    <w:rsid w:val="00F33314"/>
    <w:rsid w:val="00F3784A"/>
    <w:rsid w:val="00F502BD"/>
    <w:rsid w:val="00F52E2A"/>
    <w:rsid w:val="00F533AD"/>
    <w:rsid w:val="00F54489"/>
    <w:rsid w:val="00F573C7"/>
    <w:rsid w:val="00F635A8"/>
    <w:rsid w:val="00F71349"/>
    <w:rsid w:val="00F732AF"/>
    <w:rsid w:val="00FA2065"/>
    <w:rsid w:val="00FC7C46"/>
    <w:rsid w:val="00FD2220"/>
    <w:rsid w:val="00FD2CD1"/>
    <w:rsid w:val="00FE5770"/>
    <w:rsid w:val="00F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3CC91F"/>
  <w15:docId w15:val="{20F422E8-C345-45C8-9AF0-228A17DF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36BB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autoRedefine/>
    <w:uiPriority w:val="9"/>
    <w:rsid w:val="00134A05"/>
    <w:pPr>
      <w:keepNext/>
      <w:keepLines/>
      <w:numPr>
        <w:numId w:val="22"/>
      </w:numPr>
      <w:spacing w:before="720" w:after="480" w:line="300" w:lineRule="atLeast"/>
      <w:outlineLvl w:val="0"/>
    </w:pPr>
    <w:rPr>
      <w:rFonts w:ascii="Verdana" w:eastAsiaTheme="majorEastAsia" w:hAnsi="Verdana" w:cstheme="majorBidi"/>
      <w:bCs/>
      <w:color w:val="000000" w:themeColor="text1"/>
      <w:sz w:val="52"/>
      <w:szCs w:val="28"/>
      <w:lang w:val="en-US"/>
    </w:rPr>
  </w:style>
  <w:style w:type="paragraph" w:styleId="Heading2">
    <w:name w:val="heading 2"/>
    <w:basedOn w:val="Heading1"/>
    <w:next w:val="BodyText"/>
    <w:link w:val="Heading2Char"/>
    <w:autoRedefine/>
    <w:uiPriority w:val="9"/>
    <w:qFormat/>
    <w:rsid w:val="008E5CE9"/>
    <w:pPr>
      <w:numPr>
        <w:ilvl w:val="1"/>
      </w:numPr>
      <w:spacing w:before="480" w:after="120"/>
      <w:outlineLvl w:val="1"/>
    </w:pPr>
    <w:rPr>
      <w:b/>
      <w:bCs w:val="0"/>
      <w:sz w:val="32"/>
      <w:szCs w:val="26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360C5A"/>
    <w:pPr>
      <w:numPr>
        <w:ilvl w:val="2"/>
      </w:numPr>
      <w:spacing w:before="240"/>
      <w:outlineLvl w:val="2"/>
    </w:pPr>
    <w:rPr>
      <w:bCs/>
      <w:color w:val="auto"/>
      <w:sz w:val="22"/>
    </w:rPr>
  </w:style>
  <w:style w:type="paragraph" w:styleId="Heading4">
    <w:name w:val="heading 4"/>
    <w:basedOn w:val="Heading3"/>
    <w:next w:val="BodyText"/>
    <w:link w:val="Heading4Char"/>
    <w:uiPriority w:val="9"/>
    <w:rsid w:val="006D3ADA"/>
    <w:pPr>
      <w:numPr>
        <w:ilvl w:val="3"/>
      </w:numPr>
      <w:outlineLvl w:val="3"/>
    </w:pPr>
    <w:rPr>
      <w:rFonts w:ascii="Times New Roman" w:hAnsi="Times New Roman"/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655315"/>
    <w:pPr>
      <w:numPr>
        <w:ilvl w:val="4"/>
      </w:numPr>
      <w:spacing w:before="200"/>
      <w:outlineLvl w:val="4"/>
    </w:pPr>
    <w:rPr>
      <w:b w:val="0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82818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B82818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818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818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thesis">
    <w:name w:val="Title of thesis"/>
    <w:basedOn w:val="Normal"/>
    <w:next w:val="Subtitlefrontpage"/>
    <w:rsid w:val="00804337"/>
    <w:pPr>
      <w:spacing w:line="300" w:lineRule="atLeast"/>
    </w:pPr>
    <w:rPr>
      <w:rFonts w:ascii="Verdana" w:hAnsi="Verdana"/>
      <w:color w:val="002F5F"/>
      <w:sz w:val="56"/>
    </w:rPr>
  </w:style>
  <w:style w:type="paragraph" w:customStyle="1" w:styleId="Subtitlefrontpage">
    <w:name w:val="Subtitle front page"/>
    <w:basedOn w:val="Titleofthesis"/>
    <w:rsid w:val="00804337"/>
    <w:pPr>
      <w:spacing w:before="120" w:after="560" w:line="480" w:lineRule="atLeast"/>
    </w:pPr>
    <w:rPr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B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B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itleofthesisTitlepage">
    <w:name w:val="Title of thesis Titlepage"/>
    <w:basedOn w:val="Titleofthesis"/>
    <w:next w:val="Subtitletitlepage"/>
    <w:rsid w:val="004A77BA"/>
    <w:pPr>
      <w:spacing w:before="720" w:after="480"/>
    </w:pPr>
    <w:rPr>
      <w:color w:val="000000" w:themeColor="text1"/>
      <w:sz w:val="52"/>
    </w:rPr>
  </w:style>
  <w:style w:type="paragraph" w:customStyle="1" w:styleId="Subtitletitlepage">
    <w:name w:val="Subtitle title page"/>
    <w:basedOn w:val="TitleofthesisTitlepage"/>
    <w:next w:val="TitleofthesisTitlepage"/>
    <w:rsid w:val="00E63C81"/>
    <w:pPr>
      <w:spacing w:after="360"/>
    </w:pPr>
    <w:rPr>
      <w:b/>
      <w:sz w:val="22"/>
    </w:rPr>
  </w:style>
  <w:style w:type="paragraph" w:customStyle="1" w:styleId="Abstract">
    <w:name w:val="Abstract"/>
    <w:basedOn w:val="TitleofthesisTitlepage"/>
    <w:next w:val="BodyText"/>
    <w:rsid w:val="004025FD"/>
  </w:style>
  <w:style w:type="paragraph" w:styleId="Header">
    <w:name w:val="header"/>
    <w:basedOn w:val="Normal"/>
    <w:link w:val="HeaderChar"/>
    <w:uiPriority w:val="99"/>
    <w:unhideWhenUsed/>
    <w:rsid w:val="00C32692"/>
    <w:pPr>
      <w:tabs>
        <w:tab w:val="center" w:pos="4536"/>
        <w:tab w:val="right" w:pos="9072"/>
      </w:tabs>
    </w:pPr>
  </w:style>
  <w:style w:type="paragraph" w:customStyle="1" w:styleId="Keywords">
    <w:name w:val="Keywords"/>
    <w:basedOn w:val="Normal"/>
    <w:next w:val="BodyText"/>
    <w:rsid w:val="00AE5038"/>
    <w:pPr>
      <w:spacing w:before="480" w:after="120" w:line="300" w:lineRule="atLeast"/>
    </w:pPr>
    <w:rPr>
      <w:rFonts w:ascii="Verdana" w:hAnsi="Verdana"/>
      <w:b/>
    </w:rPr>
  </w:style>
  <w:style w:type="paragraph" w:customStyle="1" w:styleId="Tableofcontent">
    <w:name w:val="Table of content"/>
    <w:basedOn w:val="Normal"/>
    <w:next w:val="Header"/>
    <w:rsid w:val="00AE5038"/>
    <w:pPr>
      <w:spacing w:before="720" w:after="480" w:line="300" w:lineRule="atLeast"/>
    </w:pPr>
    <w:rPr>
      <w:rFonts w:ascii="Verdana" w:hAnsi="Verdana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4A05"/>
    <w:rPr>
      <w:rFonts w:ascii="Verdana" w:eastAsiaTheme="majorEastAsia" w:hAnsi="Verdana" w:cstheme="majorBidi"/>
      <w:bCs/>
      <w:color w:val="000000" w:themeColor="text1"/>
      <w:sz w:val="52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187D"/>
    <w:pPr>
      <w:spacing w:after="100"/>
    </w:pPr>
    <w:rPr>
      <w:rFonts w:ascii="Verdana" w:hAnsi="Verdana"/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4C3C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8187D"/>
    <w:pPr>
      <w:spacing w:after="100"/>
      <w:ind w:left="220"/>
    </w:pPr>
    <w:rPr>
      <w:rFonts w:ascii="Verdana" w:eastAsiaTheme="minorEastAsia" w:hAnsi="Verdana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C8187D"/>
    <w:pPr>
      <w:spacing w:after="100"/>
      <w:ind w:left="440"/>
    </w:pPr>
    <w:rPr>
      <w:rFonts w:ascii="Verdana" w:eastAsiaTheme="minorEastAsia" w:hAnsi="Verdan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C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C3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C32692"/>
    <w:rPr>
      <w:rFonts w:ascii="Times New Roman" w:hAnsi="Times New Roman"/>
    </w:rPr>
  </w:style>
  <w:style w:type="paragraph" w:customStyle="1" w:styleId="Preabmle">
    <w:name w:val="Preabmle"/>
    <w:basedOn w:val="Normal"/>
    <w:next w:val="BodyText"/>
    <w:rsid w:val="00D23607"/>
    <w:pPr>
      <w:spacing w:after="120" w:line="300" w:lineRule="atLeast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C32692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link w:val="BodyTextChar"/>
    <w:qFormat/>
    <w:rsid w:val="00AE5038"/>
    <w:pPr>
      <w:spacing w:after="120" w:line="300" w:lineRule="atLeast"/>
    </w:pPr>
    <w:rPr>
      <w:rFonts w:eastAsia="Times New Roman" w:cs="Times New Roman"/>
      <w:szCs w:val="24"/>
      <w:lang w:eastAsia="sv-SE"/>
    </w:rPr>
  </w:style>
  <w:style w:type="character" w:customStyle="1" w:styleId="BodyTextChar">
    <w:name w:val="Body Text Char"/>
    <w:basedOn w:val="DefaultParagraphFont"/>
    <w:link w:val="BodyText"/>
    <w:rsid w:val="00AE5038"/>
    <w:rPr>
      <w:rFonts w:ascii="Times New Roman" w:eastAsia="Times New Roman" w:hAnsi="Times New Roman" w:cs="Times New Roman"/>
      <w:szCs w:val="24"/>
      <w:lang w:eastAsia="sv-SE"/>
    </w:rPr>
  </w:style>
  <w:style w:type="paragraph" w:customStyle="1" w:styleId="Figurecaption">
    <w:name w:val="Figure caption"/>
    <w:basedOn w:val="Normal"/>
    <w:next w:val="Normal"/>
    <w:qFormat/>
    <w:rsid w:val="00F1561B"/>
    <w:pPr>
      <w:spacing w:after="120" w:line="300" w:lineRule="atLeast"/>
      <w:ind w:right="454"/>
    </w:pPr>
    <w:rPr>
      <w:rFonts w:ascii="Verdana" w:hAnsi="Verdana"/>
      <w:i/>
      <w:iCs/>
      <w:color w:val="000000" w:themeColor="text1"/>
      <w:sz w:val="16"/>
    </w:rPr>
  </w:style>
  <w:style w:type="paragraph" w:styleId="Quote">
    <w:name w:val="Quote"/>
    <w:basedOn w:val="Normal"/>
    <w:link w:val="QuoteChar"/>
    <w:uiPriority w:val="29"/>
    <w:qFormat/>
    <w:rsid w:val="00C36505"/>
    <w:pPr>
      <w:spacing w:after="120" w:line="240" w:lineRule="atLeast"/>
      <w:ind w:left="454" w:right="454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C36505"/>
    <w:rPr>
      <w:rFonts w:ascii="Times New Roman" w:hAnsi="Times New Roman"/>
      <w:iCs/>
      <w:color w:val="000000" w:themeColor="text1"/>
      <w:sz w:val="20"/>
    </w:rPr>
  </w:style>
  <w:style w:type="paragraph" w:styleId="ListBullet">
    <w:name w:val="List Bullet"/>
    <w:basedOn w:val="Normal"/>
    <w:uiPriority w:val="99"/>
    <w:unhideWhenUsed/>
    <w:qFormat/>
    <w:rsid w:val="007347A4"/>
    <w:pPr>
      <w:numPr>
        <w:numId w:val="6"/>
      </w:numPr>
      <w:spacing w:line="300" w:lineRule="atLeast"/>
      <w:ind w:left="255" w:hanging="255"/>
      <w:jc w:val="both"/>
    </w:pPr>
  </w:style>
  <w:style w:type="paragraph" w:styleId="ListNumber">
    <w:name w:val="List Number"/>
    <w:basedOn w:val="Normal"/>
    <w:uiPriority w:val="99"/>
    <w:unhideWhenUsed/>
    <w:qFormat/>
    <w:rsid w:val="007347A4"/>
    <w:pPr>
      <w:numPr>
        <w:numId w:val="12"/>
      </w:numPr>
      <w:spacing w:line="300" w:lineRule="atLeast"/>
      <w:ind w:left="357" w:hanging="357"/>
      <w:contextualSpacing/>
      <w:jc w:val="both"/>
    </w:pPr>
  </w:style>
  <w:style w:type="character" w:styleId="FootnoteReference">
    <w:name w:val="footnote reference"/>
    <w:basedOn w:val="DefaultParagraphFont"/>
    <w:uiPriority w:val="99"/>
    <w:unhideWhenUsed/>
    <w:rsid w:val="009C493C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2852E2"/>
    <w:pPr>
      <w:spacing w:after="80" w:line="240" w:lineRule="atLeast"/>
      <w:ind w:left="113" w:right="454" w:hanging="113"/>
    </w:pPr>
    <w:rPr>
      <w:rFonts w:ascii="Verdana" w:hAnsi="Verdana"/>
      <w:i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52E2"/>
    <w:rPr>
      <w:rFonts w:ascii="Verdana" w:hAnsi="Verdana"/>
      <w:i/>
      <w:sz w:val="1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32692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rsid w:val="00EA3B45"/>
    <w:rPr>
      <w:rFonts w:ascii="Times New Roman" w:hAnsi="Times New Roman"/>
      <w:sz w:val="18"/>
    </w:rPr>
  </w:style>
  <w:style w:type="character" w:styleId="Hyperlink">
    <w:name w:val="Hyperlink"/>
    <w:basedOn w:val="DefaultParagraphFont"/>
    <w:uiPriority w:val="99"/>
    <w:unhideWhenUsed/>
    <w:rsid w:val="000B7268"/>
    <w:rPr>
      <w:color w:val="0000FF" w:themeColor="hyperlink"/>
      <w:u w:val="single"/>
    </w:rPr>
  </w:style>
  <w:style w:type="paragraph" w:customStyle="1" w:styleId="Listofreferences-numbered">
    <w:name w:val="List of references - numbered"/>
    <w:basedOn w:val="Normal"/>
    <w:qFormat/>
    <w:rsid w:val="00D23607"/>
    <w:pPr>
      <w:numPr>
        <w:numId w:val="14"/>
      </w:numPr>
      <w:spacing w:after="100" w:line="220" w:lineRule="exact"/>
      <w:ind w:left="357" w:hanging="357"/>
      <w:jc w:val="both"/>
    </w:pPr>
    <w:rPr>
      <w:color w:val="002F5F"/>
      <w:sz w:val="20"/>
    </w:rPr>
  </w:style>
  <w:style w:type="paragraph" w:customStyle="1" w:styleId="Listofreferences-withoutnumber">
    <w:name w:val="List of references - without number"/>
    <w:basedOn w:val="Normal"/>
    <w:qFormat/>
    <w:rsid w:val="00D23607"/>
    <w:pPr>
      <w:spacing w:after="100" w:line="220" w:lineRule="exact"/>
      <w:ind w:left="170" w:hanging="170"/>
    </w:pPr>
    <w:rPr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E5CE9"/>
    <w:rPr>
      <w:rFonts w:ascii="Verdana" w:eastAsiaTheme="majorEastAsia" w:hAnsi="Verdana" w:cstheme="majorBidi"/>
      <w:b/>
      <w:color w:val="000000" w:themeColor="text1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D3ADA"/>
    <w:rPr>
      <w:rFonts w:ascii="Verdana" w:eastAsiaTheme="majorEastAsia" w:hAnsi="Verdana" w:cstheme="majorBidi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D3ADA"/>
    <w:rPr>
      <w:rFonts w:ascii="Times New Roman" w:eastAsiaTheme="majorEastAsia" w:hAnsi="Times New Roman" w:cstheme="majorBidi"/>
      <w:b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55315"/>
    <w:rPr>
      <w:rFonts w:ascii="Times New Roman" w:eastAsiaTheme="majorEastAsia" w:hAnsi="Times New Roman" w:cstheme="majorBidi"/>
      <w:iCs/>
      <w:color w:val="243F60" w:themeColor="accent1" w:themeShade="7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E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extBox">
    <w:name w:val="Text Box"/>
    <w:basedOn w:val="Normal"/>
    <w:rsid w:val="00804337"/>
    <w:pPr>
      <w:spacing w:line="280" w:lineRule="exact"/>
    </w:pPr>
    <w:rPr>
      <w:rFonts w:ascii="Verdana" w:hAnsi="Verdana"/>
      <w:color w:val="002F5F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B36BB"/>
    <w:pPr>
      <w:spacing w:after="120" w:line="300" w:lineRule="atLeast"/>
      <w:ind w:right="454"/>
    </w:pPr>
    <w:rPr>
      <w:rFonts w:ascii="Verdana" w:hAnsi="Verdana"/>
      <w:bCs/>
      <w:i/>
      <w:sz w:val="16"/>
      <w:szCs w:val="18"/>
    </w:rPr>
  </w:style>
  <w:style w:type="paragraph" w:customStyle="1" w:styleId="Frontpagetext">
    <w:name w:val="Front page text"/>
    <w:basedOn w:val="Normal"/>
    <w:uiPriority w:val="99"/>
    <w:rsid w:val="004F30C5"/>
    <w:pPr>
      <w:keepNext/>
      <w:spacing w:before="120" w:after="200" w:line="280" w:lineRule="exact"/>
    </w:pPr>
    <w:rPr>
      <w:rFonts w:ascii="Verdana" w:eastAsia="Times New Roman" w:hAnsi="Verdana" w:cs="Arial"/>
      <w:bCs/>
      <w:color w:val="002F5F"/>
      <w:kern w:val="32"/>
      <w:sz w:val="16"/>
      <w:szCs w:val="32"/>
      <w:lang w:eastAsia="sv-SE"/>
    </w:rPr>
  </w:style>
  <w:style w:type="paragraph" w:styleId="TableofFigures">
    <w:name w:val="table of figures"/>
    <w:basedOn w:val="Normal"/>
    <w:next w:val="Normal"/>
    <w:uiPriority w:val="99"/>
    <w:unhideWhenUsed/>
    <w:rsid w:val="004F71E5"/>
  </w:style>
  <w:style w:type="paragraph" w:customStyle="1" w:styleId="Heading1-woutnumbering">
    <w:name w:val="Heading 1 - w/out numbering"/>
    <w:basedOn w:val="Heading1"/>
    <w:qFormat/>
    <w:rsid w:val="005E2718"/>
    <w:pPr>
      <w:numPr>
        <w:numId w:val="0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20C38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B5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2.jpeg" /><Relationship Id="rId18" Type="http://schemas.openxmlformats.org/officeDocument/2006/relationships/footer" Target="footer5.xml" /><Relationship Id="rId3" Type="http://schemas.openxmlformats.org/officeDocument/2006/relationships/styles" Target="styles.xml" /><Relationship Id="rId21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footer" Target="footer4.xml" /><Relationship Id="rId17" Type="http://schemas.openxmlformats.org/officeDocument/2006/relationships/image" Target="media/image3.png" /><Relationship Id="rId2" Type="http://schemas.openxmlformats.org/officeDocument/2006/relationships/numbering" Target="numbering.xml" /><Relationship Id="rId16" Type="http://schemas.openxmlformats.org/officeDocument/2006/relationships/hyperlink" Target="https://libroediting.com/2012/12/27/table-of-figures-and-table-of-tables/" TargetMode="Externa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5" Type="http://schemas.openxmlformats.org/officeDocument/2006/relationships/image" Target="media/image3.jpeg" /><Relationship Id="rId10" Type="http://schemas.openxmlformats.org/officeDocument/2006/relationships/footer" Target="footer2.xml" /><Relationship Id="rId19" Type="http://schemas.openxmlformats.org/officeDocument/2006/relationships/footer" Target="footer6.xml" /><Relationship Id="rId4" Type="http://schemas.openxmlformats.org/officeDocument/2006/relationships/settings" Target="settings.xml" /><Relationship Id="rId9" Type="http://schemas.openxmlformats.org/officeDocument/2006/relationships/footer" Target="footer1.xml" /><Relationship Id="rId14" Type="http://schemas.openxmlformats.org/officeDocument/2006/relationships/hyperlink" Target="http://laurenthearthistorian.com/digital-media-concepts/this_is_not_a_cat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Local\Temp\Temp1_DSV_template_word-20161110%20(2).zip\DSV_template_20161110.dotm" TargetMode="External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31E0C-7956-744E-93AF-5148DDBE93F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DSV_template_20161110.dotm</Template>
  <TotalTime>2</TotalTime>
  <Pages>19</Pages>
  <Words>686</Words>
  <Characters>3914</Characters>
  <Application>Microsoft Office Word</Application>
  <DocSecurity>0</DocSecurity>
  <Lines>32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Stockholms universitetsbibliotek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Johannesson</dc:creator>
  <cp:keywords/>
  <dc:description/>
  <cp:lastModifiedBy>Paul Johannesson</cp:lastModifiedBy>
  <cp:revision>2</cp:revision>
  <cp:lastPrinted>2010-07-05T09:46:00Z</cp:lastPrinted>
  <dcterms:created xsi:type="dcterms:W3CDTF">2019-10-10T18:38:00Z</dcterms:created>
  <dcterms:modified xsi:type="dcterms:W3CDTF">2019-10-10T18:38:00Z</dcterms:modified>
</cp:coreProperties>
</file>